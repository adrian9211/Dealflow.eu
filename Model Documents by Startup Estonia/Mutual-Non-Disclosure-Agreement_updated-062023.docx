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43D5" w14:textId="7304DE2B" w:rsidR="00407B29" w:rsidRPr="00407B29" w:rsidRDefault="00574A73" w:rsidP="006062BE">
      <w:pPr>
        <w:spacing w:after="240"/>
        <w:jc w:val="center"/>
        <w:rPr>
          <w:b/>
          <w:bCs/>
        </w:rPr>
      </w:pPr>
      <w:bookmarkStart w:id="0" w:name="_Toc235600820"/>
      <w:bookmarkStart w:id="1" w:name="_Ref1057048"/>
      <w:bookmarkStart w:id="2" w:name="_Toc1382190"/>
      <w:bookmarkStart w:id="3" w:name="_Toc1395646"/>
      <w:bookmarkStart w:id="4" w:name="_Toc235596687"/>
      <w:r>
        <w:rPr>
          <w:b/>
          <w:bCs/>
          <w:szCs w:val="20"/>
        </w:rPr>
        <w:t xml:space="preserve">MUTUAL </w:t>
      </w:r>
      <w:r w:rsidR="00D6078D">
        <w:rPr>
          <w:b/>
          <w:bCs/>
          <w:szCs w:val="20"/>
        </w:rPr>
        <w:t>N</w:t>
      </w:r>
      <w:r w:rsidR="006062BE">
        <w:rPr>
          <w:b/>
          <w:bCs/>
          <w:szCs w:val="20"/>
        </w:rPr>
        <w:t>ON-DISCLOSURE AGREEMENT</w:t>
      </w:r>
      <w:r w:rsidR="00226325">
        <w:rPr>
          <w:rStyle w:val="FootnoteReference"/>
          <w:b/>
          <w:bCs/>
          <w:szCs w:val="20"/>
        </w:rPr>
        <w:footnoteReference w:id="1"/>
      </w:r>
    </w:p>
    <w:p w14:paraId="6283375F" w14:textId="06028398" w:rsidR="007206F8" w:rsidRDefault="007206F8" w:rsidP="007206F8">
      <w:pPr>
        <w:spacing w:after="120"/>
        <w:jc w:val="both"/>
      </w:pPr>
      <w:bookmarkStart w:id="5" w:name="_Toc235600824"/>
      <w:bookmarkStart w:id="6" w:name="_Toc1382194"/>
      <w:bookmarkStart w:id="7" w:name="_Toc1395647"/>
      <w:bookmarkStart w:id="8" w:name="_Toc38315743"/>
      <w:bookmarkStart w:id="9" w:name="_Toc39747672"/>
      <w:bookmarkEnd w:id="0"/>
      <w:bookmarkEnd w:id="1"/>
      <w:bookmarkEnd w:id="2"/>
      <w:bookmarkEnd w:id="3"/>
      <w:bookmarkEnd w:id="4"/>
      <w:r>
        <w:t>This mutual non-disclosure agreement (the “</w:t>
      </w:r>
      <w:r w:rsidRPr="006062BE">
        <w:rPr>
          <w:b/>
          <w:bCs/>
        </w:rPr>
        <w:t>Agreement</w:t>
      </w:r>
      <w:r>
        <w:t xml:space="preserve">”) is dated </w:t>
      </w:r>
      <w:r>
        <w:rPr>
          <w:highlight w:val="lightGray"/>
        </w:rPr>
        <w:fldChar w:fldCharType="begin">
          <w:ffData>
            <w:name w:val=""/>
            <w:enabled/>
            <w:calcOnExit w:val="0"/>
            <w:textInput>
              <w:default w:val="[dd Month YYYY]"/>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[dd Month YYYY]</w:t>
      </w:r>
      <w:r>
        <w:rPr>
          <w:highlight w:val="lightGray"/>
        </w:rPr>
        <w:fldChar w:fldCharType="end"/>
      </w:r>
      <w:r>
        <w:t xml:space="preserve"> and is between </w:t>
      </w:r>
      <w:r>
        <w:rPr>
          <w:highlight w:val="lightGray"/>
        </w:rPr>
        <w:fldChar w:fldCharType="begin">
          <w:ffData>
            <w:name w:val=""/>
            <w:enabled/>
            <w:calcOnExit w:val="0"/>
            <w:textInput>
              <w:default w:val="[Name of one Party]"/>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[Name of one Party]</w:t>
      </w:r>
      <w:r>
        <w:rPr>
          <w:highlight w:val="lightGray"/>
        </w:rPr>
        <w:fldChar w:fldCharType="end"/>
      </w:r>
      <w:r>
        <w:t xml:space="preserve">, an Estonian private limited company with registry code </w:t>
      </w:r>
      <w:r>
        <w:rPr>
          <w:highlight w:val="lightGray"/>
        </w:rPr>
        <w:fldChar w:fldCharType="begin">
          <w:ffData>
            <w:name w:val=""/>
            <w:enabled/>
            <w:calcOnExit w:val="0"/>
            <w:textInput>
              <w:default w:val="[inser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w:t>
      </w:r>
      <w:r>
        <w:rPr>
          <w:highlight w:val="lightGray"/>
        </w:rPr>
        <w:fldChar w:fldCharType="end"/>
      </w:r>
      <w:r>
        <w:t xml:space="preserve">, address </w:t>
      </w:r>
      <w:r>
        <w:rPr>
          <w:highlight w:val="lightGray"/>
        </w:rPr>
        <w:fldChar w:fldCharType="begin">
          <w:ffData>
            <w:name w:val=""/>
            <w:enabled/>
            <w:calcOnExit w:val="0"/>
            <w:textInput>
              <w:default w:val="[inser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w:t>
      </w:r>
      <w:r>
        <w:rPr>
          <w:highlight w:val="lightGray"/>
        </w:rPr>
        <w:fldChar w:fldCharType="end"/>
      </w:r>
      <w:r>
        <w:t xml:space="preserve">, and e-mail address </w:t>
      </w:r>
      <w:r>
        <w:rPr>
          <w:highlight w:val="lightGray"/>
        </w:rPr>
        <w:fldChar w:fldCharType="begin">
          <w:ffData>
            <w:name w:val=""/>
            <w:enabled/>
            <w:calcOnExit w:val="0"/>
            <w:textInput>
              <w:default w:val="[inser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w:t>
      </w:r>
      <w:r>
        <w:rPr>
          <w:highlight w:val="lightGray"/>
        </w:rPr>
        <w:fldChar w:fldCharType="end"/>
      </w:r>
      <w:r>
        <w:t xml:space="preserve"> and </w:t>
      </w:r>
      <w:r>
        <w:rPr>
          <w:highlight w:val="lightGray"/>
        </w:rPr>
        <w:fldChar w:fldCharType="begin">
          <w:ffData>
            <w:name w:val=""/>
            <w:enabled/>
            <w:calcOnExit w:val="0"/>
            <w:textInput>
              <w:default w:val="[Name of the other Party]"/>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[Name of the other Party]</w:t>
      </w:r>
      <w:r>
        <w:rPr>
          <w:highlight w:val="lightGray"/>
        </w:rPr>
        <w:fldChar w:fldCharType="end"/>
      </w:r>
      <w:r>
        <w:t xml:space="preserve">, </w:t>
      </w:r>
      <w:r>
        <w:rPr>
          <w:highlight w:val="lightGray"/>
        </w:rPr>
        <w:fldChar w:fldCharType="begin">
          <w:ffData>
            <w:name w:val=""/>
            <w:enabled/>
            <w:calcOnExit w:val="0"/>
            <w:textInput>
              <w:default w:val="[other Party's domicile and typ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[other Party's domicile and type]</w:t>
      </w:r>
      <w:r>
        <w:rPr>
          <w:highlight w:val="lightGray"/>
        </w:rPr>
        <w:fldChar w:fldCharType="end"/>
      </w:r>
      <w:r>
        <w:t xml:space="preserve"> with registry code </w:t>
      </w:r>
      <w:r>
        <w:rPr>
          <w:highlight w:val="lightGray"/>
        </w:rPr>
        <w:fldChar w:fldCharType="begin">
          <w:ffData>
            <w:name w:val=""/>
            <w:enabled/>
            <w:calcOnExit w:val="0"/>
            <w:textInput>
              <w:default w:val="[inser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w:t>
      </w:r>
      <w:r>
        <w:rPr>
          <w:highlight w:val="lightGray"/>
        </w:rPr>
        <w:fldChar w:fldCharType="end"/>
      </w:r>
      <w:r>
        <w:t xml:space="preserve">, address </w:t>
      </w:r>
      <w:r>
        <w:rPr>
          <w:highlight w:val="lightGray"/>
        </w:rPr>
        <w:fldChar w:fldCharType="begin">
          <w:ffData>
            <w:name w:val=""/>
            <w:enabled/>
            <w:calcOnExit w:val="0"/>
            <w:textInput>
              <w:default w:val="[inser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w:t>
      </w:r>
      <w:r>
        <w:rPr>
          <w:highlight w:val="lightGray"/>
        </w:rPr>
        <w:fldChar w:fldCharType="end"/>
      </w:r>
      <w:r>
        <w:t xml:space="preserve">, and e-mail address </w:t>
      </w:r>
      <w:r>
        <w:rPr>
          <w:highlight w:val="lightGray"/>
        </w:rPr>
        <w:fldChar w:fldCharType="begin">
          <w:ffData>
            <w:name w:val=""/>
            <w:enabled/>
            <w:calcOnExit w:val="0"/>
            <w:textInput>
              <w:default w:val="[inser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w:t>
      </w:r>
      <w:r>
        <w:rPr>
          <w:highlight w:val="lightGray"/>
        </w:rPr>
        <w:fldChar w:fldCharType="end"/>
      </w:r>
      <w:r>
        <w:t xml:space="preserve"> (each, a “</w:t>
      </w:r>
      <w:r w:rsidRPr="00A614A9">
        <w:rPr>
          <w:b/>
          <w:bCs/>
        </w:rPr>
        <w:t>Party</w:t>
      </w:r>
      <w:r>
        <w:t>”). The Party who discloses certain Confidential Information to the other is also referred to as the “</w:t>
      </w:r>
      <w:r w:rsidRPr="007206F8">
        <w:rPr>
          <w:b/>
          <w:bCs/>
        </w:rPr>
        <w:t>Discloser</w:t>
      </w:r>
      <w:r>
        <w:t>”, and the other Party, the “</w:t>
      </w:r>
      <w:r w:rsidRPr="007206F8">
        <w:rPr>
          <w:b/>
          <w:bCs/>
        </w:rPr>
        <w:t>Recipient</w:t>
      </w:r>
      <w:r>
        <w:t>”.</w:t>
      </w:r>
    </w:p>
    <w:p w14:paraId="5A942AC5" w14:textId="0C8245B8" w:rsidR="006062BE" w:rsidRDefault="006062BE" w:rsidP="0047334B">
      <w:r>
        <w:t xml:space="preserve">This Agreement comprises the Outlined Terms in </w:t>
      </w:r>
      <w:r w:rsidR="009A60CC">
        <w:t>Section </w:t>
      </w:r>
      <w:r w:rsidR="00504218">
        <w:fldChar w:fldCharType="begin"/>
      </w:r>
      <w:r w:rsidR="00504218">
        <w:instrText xml:space="preserve"> REF _Ref134807670 \r \h </w:instrText>
      </w:r>
      <w:r w:rsidR="0047334B">
        <w:instrText xml:space="preserve"> \* MERGEFORMAT </w:instrText>
      </w:r>
      <w:r w:rsidR="00504218">
        <w:fldChar w:fldCharType="separate"/>
      </w:r>
      <w:r w:rsidR="00504218">
        <w:t>1</w:t>
      </w:r>
      <w:r w:rsidR="00504218">
        <w:fldChar w:fldCharType="end"/>
      </w:r>
      <w:r>
        <w:t xml:space="preserve"> and the Detailed Terms in </w:t>
      </w:r>
      <w:r w:rsidR="009A60CC">
        <w:t>Section </w:t>
      </w:r>
      <w:r w:rsidR="00504218">
        <w:fldChar w:fldCharType="begin"/>
      </w:r>
      <w:r w:rsidR="00504218">
        <w:instrText xml:space="preserve"> REF _Ref134807677 \r \h </w:instrText>
      </w:r>
      <w:r w:rsidR="0047334B">
        <w:instrText xml:space="preserve"> \* MERGEFORMAT </w:instrText>
      </w:r>
      <w:r w:rsidR="00504218">
        <w:fldChar w:fldCharType="separate"/>
      </w:r>
      <w:r w:rsidR="00504218">
        <w:t>2</w:t>
      </w:r>
      <w:r w:rsidR="00504218">
        <w:fldChar w:fldCharType="end"/>
      </w:r>
      <w:r>
        <w:t>.</w:t>
      </w:r>
    </w:p>
    <w:p w14:paraId="01399E43" w14:textId="77777777" w:rsidR="006062BE" w:rsidRDefault="006062BE" w:rsidP="006062BE">
      <w:pPr>
        <w:pStyle w:val="SuEprovision1levelheading"/>
      </w:pPr>
      <w:bookmarkStart w:id="10" w:name="_Ref134807670"/>
      <w:r>
        <w:t>OUTLINED TERMS</w:t>
      </w:r>
      <w:bookmarkEnd w:id="10"/>
    </w:p>
    <w:tbl>
      <w:tblPr>
        <w:tblStyle w:val="TableGrid"/>
        <w:tblW w:w="0" w:type="auto"/>
        <w:tblInd w:w="-5" w:type="dxa"/>
        <w:tblLook w:val="04A0" w:firstRow="1" w:lastRow="0" w:firstColumn="1" w:lastColumn="0" w:noHBand="0" w:noVBand="1"/>
      </w:tblPr>
      <w:tblGrid>
        <w:gridCol w:w="9067"/>
      </w:tblGrid>
      <w:tr w:rsidR="00A84AEC" w:rsidRPr="00A84AEC" w14:paraId="060308D7" w14:textId="77777777" w:rsidTr="00A84AEC">
        <w:tc>
          <w:tcPr>
            <w:tcW w:w="9067" w:type="dxa"/>
            <w:shd w:val="clear" w:color="auto" w:fill="D9D9D9" w:themeFill="background1" w:themeFillShade="D9"/>
          </w:tcPr>
          <w:p w14:paraId="772949D9" w14:textId="77777777" w:rsidR="00A84AEC" w:rsidRPr="00A84AEC" w:rsidRDefault="00A84AEC" w:rsidP="00A84AEC">
            <w:pPr>
              <w:pStyle w:val="SuEprovision2levelheading"/>
              <w:spacing w:before="0" w:after="0"/>
            </w:pPr>
            <w:r w:rsidRPr="00A84AEC">
              <w:t>What is Confidential Information?</w:t>
            </w:r>
          </w:p>
        </w:tc>
      </w:tr>
      <w:tr w:rsidR="00A84AEC" w:rsidRPr="00A84AEC" w14:paraId="11F35490" w14:textId="77777777" w:rsidTr="00141848">
        <w:trPr>
          <w:trHeight w:val="4910"/>
        </w:trPr>
        <w:tc>
          <w:tcPr>
            <w:tcW w:w="9067" w:type="dxa"/>
          </w:tcPr>
          <w:p w14:paraId="2ACED8E4" w14:textId="57629FDD" w:rsidR="00A84AEC" w:rsidRPr="00A84AEC" w:rsidRDefault="00A84AEC" w:rsidP="00A84AEC">
            <w:pPr>
              <w:pStyle w:val="SuEprovision2levelnonumbering"/>
              <w:spacing w:before="120"/>
            </w:pPr>
            <w:r w:rsidRPr="00A84AEC">
              <w:t>“</w:t>
            </w:r>
            <w:r w:rsidRPr="00A84AEC">
              <w:rPr>
                <w:b/>
                <w:bCs/>
              </w:rPr>
              <w:t>Confidential Information</w:t>
            </w:r>
            <w:r w:rsidRPr="00A84AEC">
              <w:t xml:space="preserve">” is any information which is disclosed by the </w:t>
            </w:r>
            <w:r w:rsidR="007206F8">
              <w:t>Discloser</w:t>
            </w:r>
            <w:r w:rsidRPr="00A84AEC">
              <w:t xml:space="preserve">, its shareholders, affiliates or any of their representatives or advisers to the Recipient in connection with </w:t>
            </w:r>
            <w:r w:rsidRPr="00A84AEC">
              <w:rPr>
                <w:highlight w:val="lightGray"/>
              </w:rPr>
              <w:fldChar w:fldCharType="begin">
                <w:ffData>
                  <w:name w:val=""/>
                  <w:enabled/>
                  <w:calcOnExit w:val="0"/>
                  <w:textInput>
                    <w:default w:val="[describe the purpose]"/>
                  </w:textInput>
                </w:ffData>
              </w:fldChar>
            </w:r>
            <w:r w:rsidRPr="00A84AEC">
              <w:rPr>
                <w:highlight w:val="lightGray"/>
              </w:rPr>
              <w:instrText xml:space="preserve"> FORMTEXT </w:instrText>
            </w:r>
            <w:r w:rsidRPr="00A84AEC">
              <w:rPr>
                <w:highlight w:val="lightGray"/>
              </w:rPr>
            </w:r>
            <w:r w:rsidRPr="00A84AEC">
              <w:rPr>
                <w:highlight w:val="lightGray"/>
              </w:rPr>
              <w:fldChar w:fldCharType="separate"/>
            </w:r>
            <w:r w:rsidRPr="00A84AEC">
              <w:rPr>
                <w:highlight w:val="lightGray"/>
              </w:rPr>
              <w:t>[describe the purpose]</w:t>
            </w:r>
            <w:r w:rsidRPr="00A84AEC">
              <w:rPr>
                <w:highlight w:val="lightGray"/>
              </w:rPr>
              <w:fldChar w:fldCharType="end"/>
            </w:r>
            <w:r w:rsidR="00660EA7">
              <w:rPr>
                <w:rStyle w:val="FootnoteReference"/>
              </w:rPr>
              <w:footnoteReference w:id="2"/>
            </w:r>
            <w:r w:rsidRPr="00A84AEC">
              <w:t xml:space="preserve"> (the “</w:t>
            </w:r>
            <w:r w:rsidRPr="00A84AEC">
              <w:rPr>
                <w:b/>
                <w:bCs/>
              </w:rPr>
              <w:t>Purpose</w:t>
            </w:r>
            <w:r w:rsidRPr="00A84AEC">
              <w:t xml:space="preserve">”), either orally, visually or in writing (including graphic material), whether before or after this Agreement is entered into, and which is disclosed on the express basis that such information is confidential or which should be treated as confidential in nature. If the Recipient is not sure whether certain information is confidential in nature and therefore Confidential Information, the Recipient shall consult with the </w:t>
            </w:r>
            <w:r w:rsidR="007206F8">
              <w:t>Discloser</w:t>
            </w:r>
            <w:r w:rsidRPr="00A84AEC">
              <w:t>. Confidential Information includes, without limitation:</w:t>
            </w:r>
          </w:p>
          <w:p w14:paraId="5C636BF5" w14:textId="4813EDA4" w:rsidR="00A84AEC" w:rsidRPr="00A84AEC" w:rsidRDefault="00A84AEC" w:rsidP="009718E3">
            <w:pPr>
              <w:pStyle w:val="SuEprovision3level"/>
            </w:pPr>
            <w:r w:rsidRPr="00A84AEC">
              <w:t>business, financial, operational, technical, administrative, marketing, planning, customer and supplier details, business opportunities, staff information and personal data</w:t>
            </w:r>
            <w:r w:rsidR="00AA6CE1">
              <w:rPr>
                <w:rStyle w:val="FootnoteReference"/>
              </w:rPr>
              <w:footnoteReference w:id="3"/>
            </w:r>
            <w:r w:rsidRPr="00A84AEC">
              <w:t xml:space="preserve"> relating to the </w:t>
            </w:r>
            <w:proofErr w:type="gramStart"/>
            <w:r w:rsidR="007206F8">
              <w:t>Discloser</w:t>
            </w:r>
            <w:r w:rsidRPr="00A84AEC">
              <w:t>;</w:t>
            </w:r>
            <w:proofErr w:type="gramEnd"/>
          </w:p>
          <w:p w14:paraId="6D317AA1" w14:textId="77777777" w:rsidR="00A84AEC" w:rsidRPr="00A84AEC" w:rsidRDefault="00A84AEC" w:rsidP="009718E3">
            <w:pPr>
              <w:pStyle w:val="SuEprovision3level"/>
            </w:pPr>
            <w:r w:rsidRPr="00A84AEC">
              <w:t xml:space="preserve">proprietary information, data, know-how, formulae, processes and engineering processes, strategies, designs, photographs, drawings, specifications, software, inventions, patents, technology, hardware configuration information, samples, technical literature and data or other material attributable to or deriving its existence from discussions relating to the </w:t>
            </w:r>
            <w:proofErr w:type="gramStart"/>
            <w:r w:rsidRPr="00A84AEC">
              <w:t>Purpose;</w:t>
            </w:r>
            <w:proofErr w:type="gramEnd"/>
          </w:p>
          <w:p w14:paraId="1E3A7085" w14:textId="5D5A7666" w:rsidR="00A84AEC" w:rsidRPr="00A84AEC" w:rsidRDefault="00A84AEC" w:rsidP="009718E3">
            <w:pPr>
              <w:pStyle w:val="SuEprovision3level"/>
            </w:pPr>
            <w:r w:rsidRPr="00A84AEC">
              <w:t xml:space="preserve">any notes, extracts, </w:t>
            </w:r>
            <w:proofErr w:type="gramStart"/>
            <w:r w:rsidRPr="00A84AEC">
              <w:t>analyses</w:t>
            </w:r>
            <w:proofErr w:type="gramEnd"/>
            <w:r w:rsidRPr="00A84AEC">
              <w:t xml:space="preserve"> or materials prepared by or on behalf of </w:t>
            </w:r>
            <w:r w:rsidR="007206F8">
              <w:t xml:space="preserve">the </w:t>
            </w:r>
            <w:r w:rsidRPr="00A84AEC">
              <w:t>Recipient which are copied or derived from Confidential Information.</w:t>
            </w:r>
          </w:p>
          <w:p w14:paraId="42FB65E0" w14:textId="77777777" w:rsidR="00A84AEC" w:rsidRPr="00A84AEC" w:rsidRDefault="00A84AEC" w:rsidP="00A84AEC">
            <w:pPr>
              <w:pStyle w:val="SuEprovision2levelnonumbering"/>
            </w:pPr>
            <w:r w:rsidRPr="00A84AEC">
              <w:t xml:space="preserve">Without limiting the aforesaid, the following is </w:t>
            </w:r>
            <w:proofErr w:type="gramStart"/>
            <w:r w:rsidRPr="00A84AEC">
              <w:t>definitely considered</w:t>
            </w:r>
            <w:proofErr w:type="gramEnd"/>
            <w:r w:rsidRPr="00A84AEC">
              <w:t xml:space="preserve"> Confidential Information:</w:t>
            </w:r>
          </w:p>
          <w:p w14:paraId="3D76CF16" w14:textId="6EDF301E" w:rsidR="00A84AEC" w:rsidRPr="00A84AEC" w:rsidRDefault="00A84AEC" w:rsidP="009718E3">
            <w:pPr>
              <w:pStyle w:val="SuEprovision4level"/>
            </w:pPr>
            <w:r w:rsidRPr="00A84AEC">
              <w:rPr>
                <w:highlight w:val="lightGray"/>
              </w:rPr>
              <w:fldChar w:fldCharType="begin">
                <w:ffData>
                  <w:name w:val=""/>
                  <w:enabled/>
                  <w:calcOnExit w:val="0"/>
                  <w:textInput>
                    <w:default w:val="[insert]"/>
                  </w:textInput>
                </w:ffData>
              </w:fldChar>
            </w:r>
            <w:r w:rsidRPr="00A84AEC">
              <w:rPr>
                <w:highlight w:val="lightGray"/>
              </w:rPr>
              <w:instrText xml:space="preserve"> FORMTEXT </w:instrText>
            </w:r>
            <w:r w:rsidRPr="00A84AEC">
              <w:rPr>
                <w:highlight w:val="lightGray"/>
              </w:rPr>
            </w:r>
            <w:r w:rsidRPr="00A84AEC">
              <w:rPr>
                <w:highlight w:val="lightGray"/>
              </w:rPr>
              <w:fldChar w:fldCharType="separate"/>
            </w:r>
            <w:r w:rsidRPr="00A84AEC">
              <w:rPr>
                <w:highlight w:val="lightGray"/>
              </w:rPr>
              <w:t>[insert]</w:t>
            </w:r>
            <w:r w:rsidRPr="00A84AEC">
              <w:rPr>
                <w:highlight w:val="lightGray"/>
              </w:rPr>
              <w:fldChar w:fldCharType="end"/>
            </w:r>
            <w:r w:rsidR="00AA6CE1">
              <w:rPr>
                <w:rStyle w:val="FootnoteReference"/>
              </w:rPr>
              <w:footnoteReference w:id="4"/>
            </w:r>
          </w:p>
        </w:tc>
      </w:tr>
      <w:tr w:rsidR="00A84AEC" w:rsidRPr="00A84AEC" w14:paraId="68CB8FC6" w14:textId="77777777" w:rsidTr="00A84AEC">
        <w:tc>
          <w:tcPr>
            <w:tcW w:w="9067" w:type="dxa"/>
            <w:shd w:val="clear" w:color="auto" w:fill="D9D9D9" w:themeFill="background1" w:themeFillShade="D9"/>
          </w:tcPr>
          <w:p w14:paraId="31857AFA" w14:textId="77777777" w:rsidR="00A84AEC" w:rsidRPr="00A84AEC" w:rsidRDefault="00A84AEC" w:rsidP="00A84AEC">
            <w:pPr>
              <w:pStyle w:val="SuEprovision2levelheading"/>
              <w:spacing w:before="0" w:after="0"/>
            </w:pPr>
            <w:r w:rsidRPr="00A84AEC">
              <w:t>What is not Confidential Information?</w:t>
            </w:r>
          </w:p>
        </w:tc>
      </w:tr>
      <w:tr w:rsidR="00A84AEC" w:rsidRPr="00A84AEC" w14:paraId="1094CC1F" w14:textId="77777777" w:rsidTr="00AE30DA">
        <w:trPr>
          <w:trHeight w:val="1530"/>
        </w:trPr>
        <w:tc>
          <w:tcPr>
            <w:tcW w:w="9067" w:type="dxa"/>
          </w:tcPr>
          <w:p w14:paraId="055A4687" w14:textId="77777777" w:rsidR="00A84AEC" w:rsidRPr="00A84AEC" w:rsidRDefault="00A84AEC" w:rsidP="00A84AEC">
            <w:pPr>
              <w:pStyle w:val="SuEprovision2levelnonumbering"/>
              <w:spacing w:before="120"/>
            </w:pPr>
            <w:r w:rsidRPr="00A84AEC">
              <w:t>Information is not Confidential Information if it:</w:t>
            </w:r>
          </w:p>
          <w:p w14:paraId="73506821" w14:textId="77777777" w:rsidR="00A84AEC" w:rsidRPr="00A84AEC" w:rsidRDefault="00A84AEC" w:rsidP="009718E3">
            <w:pPr>
              <w:pStyle w:val="SuEprovision3level"/>
            </w:pPr>
            <w:r w:rsidRPr="00A84AEC">
              <w:t>is or becomes generally available to the public or enters the public domain other than due to a breach of this Agreement; or</w:t>
            </w:r>
          </w:p>
          <w:p w14:paraId="64579FA8" w14:textId="6EB7B7F1" w:rsidR="00A84AEC" w:rsidRPr="00A84AEC" w:rsidRDefault="00A84AEC" w:rsidP="009718E3">
            <w:pPr>
              <w:pStyle w:val="SuEprovision3level"/>
            </w:pPr>
            <w:r w:rsidRPr="00A84AEC">
              <w:t>was lawfully and independently received by the Recipient from a third party without any obligation of confidence at the time of receipt.</w:t>
            </w:r>
          </w:p>
        </w:tc>
      </w:tr>
      <w:tr w:rsidR="00A84AEC" w:rsidRPr="00A84AEC" w14:paraId="2FA973A8" w14:textId="77777777" w:rsidTr="00A84AEC">
        <w:tc>
          <w:tcPr>
            <w:tcW w:w="9067" w:type="dxa"/>
            <w:shd w:val="clear" w:color="auto" w:fill="D9D9D9" w:themeFill="background1" w:themeFillShade="D9"/>
          </w:tcPr>
          <w:p w14:paraId="4BE873A6" w14:textId="14DF6F43" w:rsidR="00A84AEC" w:rsidRPr="00A84AEC" w:rsidRDefault="00A84AEC" w:rsidP="00A84AEC">
            <w:pPr>
              <w:pStyle w:val="SuEprovision2levelheading"/>
              <w:spacing w:before="0" w:after="0"/>
            </w:pPr>
            <w:bookmarkStart w:id="11" w:name="_Ref134804434"/>
            <w:r w:rsidRPr="00A84AEC">
              <w:lastRenderedPageBreak/>
              <w:t>Contractual Penalty</w:t>
            </w:r>
            <w:bookmarkEnd w:id="11"/>
            <w:r w:rsidR="00AA6CE1">
              <w:rPr>
                <w:rStyle w:val="FootnoteReference"/>
              </w:rPr>
              <w:footnoteReference w:id="5"/>
            </w:r>
          </w:p>
        </w:tc>
      </w:tr>
      <w:tr w:rsidR="00A84AEC" w:rsidRPr="00A84AEC" w14:paraId="705BCF9A" w14:textId="77777777" w:rsidTr="00A84AEC">
        <w:tc>
          <w:tcPr>
            <w:tcW w:w="9067" w:type="dxa"/>
          </w:tcPr>
          <w:p w14:paraId="12C6D165" w14:textId="65D216CB" w:rsidR="00A84AEC" w:rsidRPr="00A84AEC" w:rsidRDefault="00A84AEC" w:rsidP="00A84AEC">
            <w:pPr>
              <w:pStyle w:val="SuEprovision2levelnonumbering"/>
              <w:spacing w:before="120"/>
            </w:pPr>
            <w:r w:rsidRPr="00A84AEC">
              <w:t xml:space="preserve">Upon each individual breach of this Agreement, Recipient shall pay to Discloser, upon its request, a contractual penalty of </w:t>
            </w:r>
            <w:r w:rsidR="009A60CC">
              <w:t>EUR </w:t>
            </w:r>
            <w:r w:rsidRPr="00A84AEC">
              <w:rPr>
                <w:highlight w:val="lightGray"/>
              </w:rPr>
              <w:fldChar w:fldCharType="begin">
                <w:ffData>
                  <w:name w:val=""/>
                  <w:enabled/>
                  <w:calcOnExit w:val="0"/>
                  <w:textInput>
                    <w:default w:val="[insert]"/>
                  </w:textInput>
                </w:ffData>
              </w:fldChar>
            </w:r>
            <w:r w:rsidRPr="00A84AEC">
              <w:rPr>
                <w:highlight w:val="lightGray"/>
              </w:rPr>
              <w:instrText xml:space="preserve"> FORMTEXT </w:instrText>
            </w:r>
            <w:r w:rsidRPr="00A84AEC">
              <w:rPr>
                <w:highlight w:val="lightGray"/>
              </w:rPr>
            </w:r>
            <w:r w:rsidRPr="00A84AEC">
              <w:rPr>
                <w:highlight w:val="lightGray"/>
              </w:rPr>
              <w:fldChar w:fldCharType="separate"/>
            </w:r>
            <w:r w:rsidRPr="00A84AEC">
              <w:rPr>
                <w:noProof/>
                <w:highlight w:val="lightGray"/>
              </w:rPr>
              <w:t>[insert]</w:t>
            </w:r>
            <w:r w:rsidRPr="00A84AEC">
              <w:rPr>
                <w:highlight w:val="lightGray"/>
              </w:rPr>
              <w:fldChar w:fldCharType="end"/>
            </w:r>
            <w:r w:rsidRPr="00A84AEC">
              <w:t>.</w:t>
            </w:r>
          </w:p>
        </w:tc>
      </w:tr>
    </w:tbl>
    <w:p w14:paraId="76F4AFE5" w14:textId="64D8638D" w:rsidR="006062BE" w:rsidRDefault="006062BE" w:rsidP="00E3608F">
      <w:pPr>
        <w:pStyle w:val="SuEprovision1levelheading"/>
      </w:pPr>
      <w:bookmarkStart w:id="12" w:name="_Ref134807677"/>
      <w:r>
        <w:t>DETAILED TERMS</w:t>
      </w:r>
      <w:bookmarkEnd w:id="12"/>
    </w:p>
    <w:p w14:paraId="240CCF1E" w14:textId="77777777" w:rsidR="006062BE" w:rsidRDefault="006062BE" w:rsidP="006062BE">
      <w:pPr>
        <w:pStyle w:val="SuEprovision2levelheading"/>
      </w:pPr>
      <w:r>
        <w:t>Protection of Confidential Information</w:t>
      </w:r>
    </w:p>
    <w:p w14:paraId="1A726D2B" w14:textId="070268F0" w:rsidR="006062BE" w:rsidRDefault="009D2B32" w:rsidP="009B6EA4">
      <w:pPr>
        <w:pStyle w:val="SuEprovision3level"/>
      </w:pPr>
      <w:r>
        <w:t xml:space="preserve">The </w:t>
      </w:r>
      <w:r w:rsidR="006062BE">
        <w:t>Recipient shall:</w:t>
      </w:r>
    </w:p>
    <w:p w14:paraId="32D2D819" w14:textId="113D50E2" w:rsidR="006062BE" w:rsidRDefault="006062BE" w:rsidP="009B6EA4">
      <w:pPr>
        <w:pStyle w:val="SuEprovision4level"/>
      </w:pPr>
      <w:r>
        <w:t xml:space="preserve">use Confidential Information only for the </w:t>
      </w:r>
      <w:proofErr w:type="gramStart"/>
      <w:r>
        <w:t>Purpose;</w:t>
      </w:r>
      <w:proofErr w:type="gramEnd"/>
    </w:p>
    <w:p w14:paraId="5DB909E0" w14:textId="77777777" w:rsidR="006062BE" w:rsidRPr="009B6EA4" w:rsidRDefault="006062BE" w:rsidP="009B6EA4">
      <w:pPr>
        <w:pStyle w:val="SuEprovision4level"/>
      </w:pPr>
      <w:r w:rsidRPr="009B6EA4">
        <w:t xml:space="preserve">treat all Confidential Information as being strictly confidential and implement and maintain all such technical and organizational security measures as may be reasonably available (having regard to technical developments at the time) and as are appropriate in the circumstances to protect Confidential Information against unauthorized or unlawful processing, accidental loss, distribution or </w:t>
      </w:r>
      <w:proofErr w:type="gramStart"/>
      <w:r w:rsidRPr="009B6EA4">
        <w:t>damage;</w:t>
      </w:r>
      <w:proofErr w:type="gramEnd"/>
    </w:p>
    <w:p w14:paraId="1EBCCB91" w14:textId="390FE033" w:rsidR="006062BE" w:rsidRPr="00504218" w:rsidRDefault="006062BE" w:rsidP="00504218">
      <w:pPr>
        <w:pStyle w:val="SuEprovision4level"/>
      </w:pPr>
      <w:r w:rsidRPr="00504218">
        <w:t xml:space="preserve">in case Confidential Information includes personal data, follow </w:t>
      </w:r>
      <w:r w:rsidR="009D2B32" w:rsidRPr="00504218">
        <w:t xml:space="preserve">the </w:t>
      </w:r>
      <w:r w:rsidR="007206F8" w:rsidRPr="00504218">
        <w:t>Discloser</w:t>
      </w:r>
      <w:r w:rsidRPr="00504218">
        <w:t xml:space="preserve">’s instructions on processing personal data and adhere to the applicable data protection </w:t>
      </w:r>
      <w:proofErr w:type="gramStart"/>
      <w:r w:rsidRPr="00504218">
        <w:t>regulation;</w:t>
      </w:r>
      <w:proofErr w:type="gramEnd"/>
    </w:p>
    <w:p w14:paraId="33AF4F1C" w14:textId="1E7CD756" w:rsidR="00A614A9" w:rsidRDefault="006062BE" w:rsidP="009B6EA4">
      <w:pPr>
        <w:pStyle w:val="SuEprovision4level"/>
      </w:pPr>
      <w:r>
        <w:t xml:space="preserve">not, without the express prior written consent of </w:t>
      </w:r>
      <w:r w:rsidR="009D2B32">
        <w:t xml:space="preserve">the </w:t>
      </w:r>
      <w:r w:rsidR="007206F8">
        <w:t>Discloser</w:t>
      </w:r>
      <w:r>
        <w:t xml:space="preserve">, disclose any Confidential Information to any person other than its </w:t>
      </w:r>
      <w:r w:rsidR="009D2B32">
        <w:t>adviser</w:t>
      </w:r>
      <w:r>
        <w:t>s and members of governing bodies, directors, officers, members, employees, agents, managers, consultants, and individuals seconded to work (the “</w:t>
      </w:r>
      <w:r w:rsidRPr="009D2B32">
        <w:rPr>
          <w:b/>
        </w:rPr>
        <w:t>Representatives</w:t>
      </w:r>
      <w:r>
        <w:t>”) required to carry out the Purpose, and will ensure that all those to whom Confidential Information is disclosed are aware of and observe the terms of this Agreement in all respects as if they were a party to this Agreement;</w:t>
      </w:r>
    </w:p>
    <w:p w14:paraId="6B9700E8" w14:textId="77777777" w:rsidR="00A614A9" w:rsidRDefault="006062BE" w:rsidP="009B6EA4">
      <w:pPr>
        <w:pStyle w:val="SuEprovision4level"/>
      </w:pPr>
      <w:r>
        <w:t xml:space="preserve">procure confidentiality undertakings from any third party to whom Confidential Information is disclosed pursuant to this </w:t>
      </w:r>
      <w:proofErr w:type="gramStart"/>
      <w:r>
        <w:t>Agreement;</w:t>
      </w:r>
      <w:proofErr w:type="gramEnd"/>
    </w:p>
    <w:p w14:paraId="5EAAFEAF" w14:textId="531B8C83" w:rsidR="006062BE" w:rsidRDefault="006062BE" w:rsidP="009B6EA4">
      <w:pPr>
        <w:pStyle w:val="SuEprovision4level"/>
      </w:pPr>
      <w:r>
        <w:t xml:space="preserve">only make physical copies of Confidential Information to the extent strictly necessary for the </w:t>
      </w:r>
      <w:proofErr w:type="gramStart"/>
      <w:r>
        <w:t>Purpose;</w:t>
      </w:r>
      <w:proofErr w:type="gramEnd"/>
    </w:p>
    <w:p w14:paraId="60F95E48" w14:textId="62EA5C72" w:rsidR="006062BE" w:rsidRDefault="006062BE" w:rsidP="009B6EA4">
      <w:pPr>
        <w:pStyle w:val="SuEprovision4level"/>
      </w:pPr>
      <w:r>
        <w:t>not copy or store Confidential Information electronically or transmit it outside Recipient's usual place of business, unless otherwise agreed between the Parties in writing; and</w:t>
      </w:r>
    </w:p>
    <w:p w14:paraId="59A2E0C6" w14:textId="462C7259" w:rsidR="006062BE" w:rsidRDefault="006062BE" w:rsidP="009B6EA4">
      <w:pPr>
        <w:pStyle w:val="SuEprovision4level"/>
      </w:pPr>
      <w:r>
        <w:t xml:space="preserve">not, without </w:t>
      </w:r>
      <w:r w:rsidR="001E26E4">
        <w:t xml:space="preserve">the </w:t>
      </w:r>
      <w:r w:rsidR="007206F8">
        <w:t>Discloser</w:t>
      </w:r>
      <w:r>
        <w:t xml:space="preserve">'s prior written consent, use </w:t>
      </w:r>
      <w:r w:rsidR="009D2B32">
        <w:t>Confidential</w:t>
      </w:r>
      <w:r>
        <w:t xml:space="preserve"> Information for its advantage, commercial or otherwise.</w:t>
      </w:r>
    </w:p>
    <w:p w14:paraId="0312E98F" w14:textId="2BF198CD" w:rsidR="00A614A9" w:rsidRDefault="006062BE" w:rsidP="009B6EA4">
      <w:pPr>
        <w:pStyle w:val="SuEprovision3level"/>
      </w:pPr>
      <w:r>
        <w:t xml:space="preserve">Notwithstanding the foregoing, disclosure of Confidential Information is not considered a breach of this Agreement if </w:t>
      </w:r>
      <w:r w:rsidR="001E26E4">
        <w:t xml:space="preserve">the </w:t>
      </w:r>
      <w:r>
        <w:t xml:space="preserve">Recipient is required to disclose it by applicable law or a court of competent jurisdiction, but only to the minimum extent of such requirement and provided that </w:t>
      </w:r>
      <w:r w:rsidR="001E26E4">
        <w:t xml:space="preserve">the </w:t>
      </w:r>
      <w:r>
        <w:t xml:space="preserve">Recipient, to the extent permitted by applicable law, gives </w:t>
      </w:r>
      <w:r w:rsidR="001E26E4">
        <w:t xml:space="preserve">the </w:t>
      </w:r>
      <w:r w:rsidR="007206F8">
        <w:t>Discloser</w:t>
      </w:r>
      <w:r>
        <w:t xml:space="preserve"> prior advance notice before making such disclosure so as to afford </w:t>
      </w:r>
      <w:r w:rsidR="001E26E4">
        <w:t xml:space="preserve">the </w:t>
      </w:r>
      <w:r w:rsidR="007206F8">
        <w:t>Discloser</w:t>
      </w:r>
      <w:r>
        <w:t xml:space="preserve"> a reasonable opportunity to object to and obtain a protective order or other appropriate relief regarding such disclosure.</w:t>
      </w:r>
    </w:p>
    <w:p w14:paraId="09A527DB" w14:textId="0239B9F8" w:rsidR="006062BE" w:rsidRDefault="001E26E4" w:rsidP="009B6EA4">
      <w:pPr>
        <w:pStyle w:val="SuEprovision3level"/>
      </w:pPr>
      <w:r>
        <w:t xml:space="preserve">The </w:t>
      </w:r>
      <w:r w:rsidR="006062BE">
        <w:t xml:space="preserve">Recipient shall notify </w:t>
      </w:r>
      <w:r>
        <w:t xml:space="preserve">the </w:t>
      </w:r>
      <w:r w:rsidR="007206F8">
        <w:t>Discloser</w:t>
      </w:r>
      <w:r w:rsidR="006062BE">
        <w:t xml:space="preserve"> immediately in writing if it becomes aware that </w:t>
      </w:r>
      <w:r w:rsidR="009D2B32">
        <w:t>Confidential</w:t>
      </w:r>
      <w:r w:rsidR="006062BE">
        <w:t xml:space="preserve"> Information has been disclosed to an unauthorised third party and take all reasonable measures to prevent or reduce damage to </w:t>
      </w:r>
      <w:r>
        <w:t xml:space="preserve">the </w:t>
      </w:r>
      <w:r w:rsidR="007206F8">
        <w:t>Discloser</w:t>
      </w:r>
      <w:r w:rsidR="006062BE">
        <w:t>.</w:t>
      </w:r>
    </w:p>
    <w:p w14:paraId="1FF6A339" w14:textId="77777777" w:rsidR="006062BE" w:rsidRDefault="006062BE" w:rsidP="006062BE">
      <w:pPr>
        <w:pStyle w:val="SuEprovision2levelheading"/>
      </w:pPr>
      <w:r>
        <w:lastRenderedPageBreak/>
        <w:t>Intellectual Property, no warranty</w:t>
      </w:r>
    </w:p>
    <w:p w14:paraId="53E0910E" w14:textId="70E0865E" w:rsidR="006062BE" w:rsidRDefault="006062BE" w:rsidP="009B6EA4">
      <w:pPr>
        <w:pStyle w:val="SuEprovision3level"/>
      </w:pPr>
      <w:r>
        <w:t xml:space="preserve">Except for the limited right to use </w:t>
      </w:r>
      <w:r w:rsidR="009D2B32">
        <w:t>Confidential</w:t>
      </w:r>
      <w:r>
        <w:t xml:space="preserve"> Information for the Purpose, this Agreement does not grant the Recipient any right to such information, including to use, sell, copy, further develop or create derivative works based on such information. </w:t>
      </w:r>
      <w:r w:rsidR="001E26E4">
        <w:t xml:space="preserve">The </w:t>
      </w:r>
      <w:r>
        <w:t>Recipient agrees that:</w:t>
      </w:r>
    </w:p>
    <w:p w14:paraId="6929ADA2" w14:textId="45ECC89C" w:rsidR="006062BE" w:rsidRDefault="006062BE" w:rsidP="009B6EA4">
      <w:pPr>
        <w:pStyle w:val="SuEprovision4level"/>
      </w:pPr>
      <w:r>
        <w:t xml:space="preserve">all documents and other materials containing </w:t>
      </w:r>
      <w:r w:rsidR="009D2B32">
        <w:t>Confidential</w:t>
      </w:r>
      <w:r>
        <w:t xml:space="preserve"> Information, and any parts or copies of </w:t>
      </w:r>
      <w:r w:rsidR="009D2B32">
        <w:t>Confidential</w:t>
      </w:r>
      <w:r>
        <w:t xml:space="preserve"> Information, will always remain the property of </w:t>
      </w:r>
      <w:r w:rsidR="001E26E4">
        <w:t xml:space="preserve">the </w:t>
      </w:r>
      <w:r w:rsidR="007206F8">
        <w:t>Discloser</w:t>
      </w:r>
      <w:r>
        <w:t>; and</w:t>
      </w:r>
    </w:p>
    <w:p w14:paraId="7EF72119" w14:textId="3CD2447D" w:rsidR="006062BE" w:rsidRDefault="001E26E4" w:rsidP="009B6EA4">
      <w:pPr>
        <w:pStyle w:val="SuEprovision4level"/>
      </w:pPr>
      <w:r>
        <w:t xml:space="preserve">the </w:t>
      </w:r>
      <w:r w:rsidR="007206F8">
        <w:t>Discloser</w:t>
      </w:r>
      <w:r w:rsidR="006062BE">
        <w:t xml:space="preserve"> and/or its licensors (as applicable) will retain all intellectual property rights in </w:t>
      </w:r>
      <w:r w:rsidR="009D2B32">
        <w:t>Confidential</w:t>
      </w:r>
      <w:r w:rsidR="006062BE">
        <w:t xml:space="preserve"> Information always and for all purposes</w:t>
      </w:r>
      <w:r w:rsidR="00A968D3">
        <w:t>; any economic copyright in any materials produced by or under control of the Recipient relating to Confidential Information shall be automatically transferred to the Discloser as from the creation of such materials</w:t>
      </w:r>
      <w:r w:rsidR="006062BE">
        <w:t>.</w:t>
      </w:r>
    </w:p>
    <w:p w14:paraId="69BDC8F2" w14:textId="30331BA5" w:rsidR="006062BE" w:rsidRDefault="001E26E4" w:rsidP="009B6EA4">
      <w:pPr>
        <w:pStyle w:val="SuEprovision3level"/>
      </w:pPr>
      <w:r>
        <w:t xml:space="preserve">The </w:t>
      </w:r>
      <w:r w:rsidR="007206F8">
        <w:t>Discloser</w:t>
      </w:r>
      <w:r w:rsidR="006062BE">
        <w:t xml:space="preserve"> makes no representation or warranty as to the accuracy, completeness or otherwise of </w:t>
      </w:r>
      <w:r w:rsidR="009D2B32">
        <w:t>Confidential</w:t>
      </w:r>
      <w:r w:rsidR="006062BE">
        <w:t xml:space="preserve"> Information supplied, and </w:t>
      </w:r>
      <w:r>
        <w:t xml:space="preserve">the </w:t>
      </w:r>
      <w:r w:rsidR="006062BE">
        <w:t xml:space="preserve">Recipient agrees that it is responsible for making its own evaluation of such information. The Recipient agrees that unless and until a definitive agreement with respect to the Purpose shall have been executed, neither the </w:t>
      </w:r>
      <w:r w:rsidR="007206F8">
        <w:t>Discloser</w:t>
      </w:r>
      <w:r w:rsidR="006062BE">
        <w:t>, its shareholders nor any of their affiliates will be under obligation of any kind with respect to such a transaction by virtue of this agreement.</w:t>
      </w:r>
    </w:p>
    <w:p w14:paraId="7354926E" w14:textId="69FF035A" w:rsidR="00242F02" w:rsidRDefault="00A968D3" w:rsidP="009B6EA4">
      <w:pPr>
        <w:pStyle w:val="SuEprovision3level"/>
      </w:pPr>
      <w:r>
        <w:t>If the Discloser will, at any time after any disclosure of any Confidential Information hereunder, apply for a patent, utility model, industrial design, or any other form of industrial property containing the Confidential Information so disclosed, the Recipient shall never object to such application on the grounds of lack of novelty resulting from any disclosures made under this Agreement.</w:t>
      </w:r>
    </w:p>
    <w:p w14:paraId="30D2D856" w14:textId="77777777" w:rsidR="006062BE" w:rsidRDefault="006062BE" w:rsidP="006062BE">
      <w:pPr>
        <w:pStyle w:val="SuEprovision2levelheading"/>
      </w:pPr>
      <w:r>
        <w:t>Return of Confidential Information</w:t>
      </w:r>
    </w:p>
    <w:p w14:paraId="23C22EB7" w14:textId="4164C2DE" w:rsidR="006062BE" w:rsidRDefault="006062BE" w:rsidP="009B6EA4">
      <w:pPr>
        <w:pStyle w:val="SuEprovision3level"/>
      </w:pPr>
      <w:r>
        <w:t xml:space="preserve">If the Parties' discussions relating to the Purpose terminate, and in any event on </w:t>
      </w:r>
      <w:r w:rsidR="001E26E4">
        <w:t xml:space="preserve">the </w:t>
      </w:r>
      <w:r w:rsidR="007206F8">
        <w:t>Discloser</w:t>
      </w:r>
      <w:r>
        <w:t xml:space="preserve">'s written request, </w:t>
      </w:r>
      <w:r w:rsidR="001E26E4">
        <w:t xml:space="preserve">the </w:t>
      </w:r>
      <w:r>
        <w:t>Recipient will promptly:</w:t>
      </w:r>
    </w:p>
    <w:p w14:paraId="6B86E34B" w14:textId="4A0E7330" w:rsidR="006062BE" w:rsidRDefault="006062BE" w:rsidP="009B6EA4">
      <w:pPr>
        <w:pStyle w:val="SuEprovision4level"/>
      </w:pPr>
      <w:bookmarkStart w:id="13" w:name="_Ref134800570"/>
      <w:r>
        <w:t xml:space="preserve">return to </w:t>
      </w:r>
      <w:r w:rsidR="001E26E4">
        <w:t xml:space="preserve">the </w:t>
      </w:r>
      <w:r w:rsidR="007206F8">
        <w:t>Discloser</w:t>
      </w:r>
      <w:r>
        <w:t xml:space="preserve"> all Confidential Information (and any copies of it) in </w:t>
      </w:r>
      <w:r w:rsidR="001E26E4">
        <w:t xml:space="preserve">the </w:t>
      </w:r>
      <w:r>
        <w:t xml:space="preserve">Recipient's control or </w:t>
      </w:r>
      <w:proofErr w:type="gramStart"/>
      <w:r>
        <w:t>possession;</w:t>
      </w:r>
      <w:bookmarkEnd w:id="13"/>
      <w:proofErr w:type="gramEnd"/>
    </w:p>
    <w:p w14:paraId="30CA92A8" w14:textId="29EF116F" w:rsidR="006062BE" w:rsidRDefault="006062BE" w:rsidP="009B6EA4">
      <w:pPr>
        <w:pStyle w:val="SuEprovision4level"/>
      </w:pPr>
      <w:bookmarkStart w:id="14" w:name="_Ref134800578"/>
      <w:r>
        <w:t>delete and destroy all Confidential Information from any computer or data storage system into which it was entered</w:t>
      </w:r>
      <w:r w:rsidR="00A968D3">
        <w:t xml:space="preserve"> </w:t>
      </w:r>
      <w:r w:rsidR="00A968D3" w:rsidRPr="00A968D3">
        <w:t>(however</w:t>
      </w:r>
      <w:r w:rsidR="00A968D3">
        <w:t xml:space="preserve">, </w:t>
      </w:r>
      <w:r w:rsidR="00A968D3" w:rsidRPr="00A968D3">
        <w:t>any copies of Confidential Information contained in scheduled backups of the Recipient’s data storage systems may be retained until the end of the scheduled retention period of such backups)</w:t>
      </w:r>
      <w:r>
        <w:t>; and</w:t>
      </w:r>
      <w:bookmarkEnd w:id="14"/>
    </w:p>
    <w:p w14:paraId="66690BC6" w14:textId="54FC1EA8" w:rsidR="006062BE" w:rsidRDefault="006062BE" w:rsidP="009B6EA4">
      <w:pPr>
        <w:pStyle w:val="SuEprovision4level"/>
      </w:pPr>
      <w:r>
        <w:t xml:space="preserve">if required by </w:t>
      </w:r>
      <w:r w:rsidR="001E26E4">
        <w:t xml:space="preserve">the </w:t>
      </w:r>
      <w:r w:rsidR="007206F8">
        <w:t>Discloser</w:t>
      </w:r>
      <w:r>
        <w:t xml:space="preserve"> at any time, certify in writing that the provisions of paragraphs </w:t>
      </w:r>
      <w:r w:rsidR="001E26E4">
        <w:fldChar w:fldCharType="begin"/>
      </w:r>
      <w:r w:rsidR="001E26E4">
        <w:instrText xml:space="preserve"> REF _Ref134800570 \r \h </w:instrText>
      </w:r>
      <w:r w:rsidR="001E26E4">
        <w:fldChar w:fldCharType="separate"/>
      </w:r>
      <w:r w:rsidR="001E26E4">
        <w:t>(a)</w:t>
      </w:r>
      <w:r w:rsidR="001E26E4">
        <w:fldChar w:fldCharType="end"/>
      </w:r>
      <w:r>
        <w:t xml:space="preserve"> and </w:t>
      </w:r>
      <w:r w:rsidR="001E26E4">
        <w:fldChar w:fldCharType="begin"/>
      </w:r>
      <w:r w:rsidR="001E26E4">
        <w:instrText xml:space="preserve"> REF _Ref134800578 \r \h </w:instrText>
      </w:r>
      <w:r w:rsidR="001E26E4">
        <w:fldChar w:fldCharType="separate"/>
      </w:r>
      <w:r w:rsidR="001E26E4">
        <w:t>(b)</w:t>
      </w:r>
      <w:r w:rsidR="001E26E4">
        <w:fldChar w:fldCharType="end"/>
      </w:r>
      <w:r>
        <w:t xml:space="preserve"> above have been complied with.</w:t>
      </w:r>
    </w:p>
    <w:p w14:paraId="3F07AC9B" w14:textId="77777777" w:rsidR="00A614A9" w:rsidRDefault="006062BE" w:rsidP="006062BE">
      <w:pPr>
        <w:pStyle w:val="SuEprovision2levelheading"/>
      </w:pPr>
      <w:r>
        <w:t>Contractual penalties and damages</w:t>
      </w:r>
    </w:p>
    <w:p w14:paraId="4F665D99" w14:textId="1251B4CF" w:rsidR="00A614A9" w:rsidRDefault="006062BE" w:rsidP="009B6EA4">
      <w:pPr>
        <w:pStyle w:val="SuEprovision3level"/>
      </w:pPr>
      <w:r>
        <w:t xml:space="preserve">Each contractual penalty </w:t>
      </w:r>
      <w:r w:rsidR="00A968D3">
        <w:t xml:space="preserve">(if </w:t>
      </w:r>
      <w:r>
        <w:t xml:space="preserve">set forth in </w:t>
      </w:r>
      <w:r w:rsidR="00A968D3">
        <w:t xml:space="preserve">the Outlined Terms) </w:t>
      </w:r>
      <w:r>
        <w:t>operates as a measure for achieving the performance and not as a substitute for the performance of the Agreement. Therefore, the payment of any penalty set forth herein shall not release the breaching party from the obligation to perform the relevant obligations set forth in the Agreemen</w:t>
      </w:r>
      <w:r w:rsidR="00A968D3">
        <w:t>t</w:t>
      </w:r>
      <w:r>
        <w:t>. The obligation to pay</w:t>
      </w:r>
      <w:r w:rsidR="001E26E4">
        <w:t xml:space="preserve"> a</w:t>
      </w:r>
      <w:r>
        <w:t xml:space="preserve"> penalty exists regardless of the actual damage caused by the relevant breach.</w:t>
      </w:r>
    </w:p>
    <w:p w14:paraId="328B98AA" w14:textId="535B255E" w:rsidR="006062BE" w:rsidRDefault="006062BE" w:rsidP="009B6EA4">
      <w:pPr>
        <w:pStyle w:val="SuEprovision3level"/>
      </w:pPr>
      <w:r>
        <w:t xml:space="preserve">Before the </w:t>
      </w:r>
      <w:r w:rsidR="007206F8">
        <w:t>Discloser</w:t>
      </w:r>
      <w:r>
        <w:t xml:space="preserve"> becomes entitled to claim a</w:t>
      </w:r>
      <w:r w:rsidR="00A968D3">
        <w:t>ny</w:t>
      </w:r>
      <w:r>
        <w:t xml:space="preserve"> penalty </w:t>
      </w:r>
      <w:r w:rsidR="00A968D3">
        <w:t xml:space="preserve">or damages </w:t>
      </w:r>
      <w:r>
        <w:t xml:space="preserve">hereunder, the Recipient must be given a reasonable term (being </w:t>
      </w:r>
      <w:r w:rsidR="001E26E4">
        <w:t xml:space="preserve">no less </w:t>
      </w:r>
      <w:r>
        <w:t xml:space="preserve">than 30 days) to cure the respective breach and its negative consequences. In case the breach and its negative consequences are not cured entirely during the described cure </w:t>
      </w:r>
      <w:proofErr w:type="gramStart"/>
      <w:r>
        <w:t>period</w:t>
      </w:r>
      <w:proofErr w:type="gramEnd"/>
      <w:r>
        <w:t xml:space="preserve"> or the breach is not curable, the respective Parties will become entitled to claim the penalty hereunder.</w:t>
      </w:r>
    </w:p>
    <w:p w14:paraId="306C91D1" w14:textId="1CE416A8" w:rsidR="006062BE" w:rsidRDefault="006062BE" w:rsidP="009B6EA4">
      <w:pPr>
        <w:pStyle w:val="SuEprovision3level"/>
      </w:pPr>
      <w:r>
        <w:lastRenderedPageBreak/>
        <w:t xml:space="preserve">A Party entitled to claim any contractual penalty </w:t>
      </w:r>
      <w:r w:rsidR="00A968D3">
        <w:t xml:space="preserve">or damages </w:t>
      </w:r>
      <w:r>
        <w:t xml:space="preserve">under this Agreement loses such right only if it fails to notify the Party in breach of its intention to claim the penalty </w:t>
      </w:r>
      <w:r w:rsidR="00A968D3">
        <w:t xml:space="preserve">or damages </w:t>
      </w:r>
      <w:r>
        <w:t>within six (6) months after the entitled Party becomes aware of the respective breach.</w:t>
      </w:r>
    </w:p>
    <w:p w14:paraId="5022D385" w14:textId="5ABCD477" w:rsidR="006062BE" w:rsidRDefault="006062BE" w:rsidP="009B6EA4">
      <w:pPr>
        <w:pStyle w:val="SuEprovision3level"/>
      </w:pPr>
      <w:r>
        <w:t xml:space="preserve">In case the Recipient breaches this Agreement, the </w:t>
      </w:r>
      <w:r w:rsidR="007206F8">
        <w:t>Discloser</w:t>
      </w:r>
      <w:r>
        <w:t xml:space="preserve"> is entitled to claim, in addition to the contractual penalty, compensation for any damages (including direct patrimonial damage and loss of profit) caused by the breach to the extent not covered by the contractual penalty.</w:t>
      </w:r>
      <w:r w:rsidR="00894DB6">
        <w:t xml:space="preserve"> For the sake of clarity, if no penalties have been set forth in the Outlined Terms, then the Discloser is still entitled to claim damages.</w:t>
      </w:r>
    </w:p>
    <w:p w14:paraId="1643732A" w14:textId="77777777" w:rsidR="00A614A9" w:rsidRDefault="006062BE" w:rsidP="006062BE">
      <w:pPr>
        <w:pStyle w:val="SuEprovision2levelheading"/>
      </w:pPr>
      <w:bookmarkStart w:id="15" w:name="_Ref134800655"/>
      <w:r>
        <w:t>Notices</w:t>
      </w:r>
      <w:bookmarkEnd w:id="15"/>
    </w:p>
    <w:p w14:paraId="62347E6B" w14:textId="4FF455D4" w:rsidR="006062BE" w:rsidRDefault="006062BE" w:rsidP="00E3608F">
      <w:pPr>
        <w:pStyle w:val="SuEprovision2levelnonumbering"/>
      </w:pPr>
      <w:r>
        <w:t xml:space="preserve">All notices and other communications made or to be made under this Agreement shall be made in English in writing or in a form reproducible in writing (unless a written form is explicitly required hereunder) and shall be given to the addressees listed in the first page of this Agreement. Each Party may change the addresses given above or designate additional addresses for the purposes of this </w:t>
      </w:r>
      <w:r w:rsidR="009A60CC">
        <w:t>Section </w:t>
      </w:r>
      <w:r w:rsidR="001E26E4">
        <w:fldChar w:fldCharType="begin"/>
      </w:r>
      <w:r w:rsidR="001E26E4">
        <w:instrText xml:space="preserve"> REF _Ref134800655 \r \h </w:instrText>
      </w:r>
      <w:r w:rsidR="001E26E4">
        <w:fldChar w:fldCharType="separate"/>
      </w:r>
      <w:r w:rsidR="001E26E4">
        <w:t>2.5</w:t>
      </w:r>
      <w:r w:rsidR="001E26E4">
        <w:fldChar w:fldCharType="end"/>
      </w:r>
      <w:r>
        <w:t xml:space="preserve"> by giving the other Part</w:t>
      </w:r>
      <w:r w:rsidR="001E26E4">
        <w:t>y</w:t>
      </w:r>
      <w:r>
        <w:t xml:space="preserve"> notice of the new address in writing.</w:t>
      </w:r>
    </w:p>
    <w:p w14:paraId="12E2A93D" w14:textId="77777777" w:rsidR="006062BE" w:rsidRDefault="006062BE" w:rsidP="006062BE">
      <w:pPr>
        <w:pStyle w:val="SuEprovision2levelheading"/>
      </w:pPr>
      <w:r>
        <w:t>Amendments</w:t>
      </w:r>
    </w:p>
    <w:p w14:paraId="1C833EE3" w14:textId="77777777" w:rsidR="006062BE" w:rsidRDefault="006062BE" w:rsidP="00E3608F">
      <w:pPr>
        <w:pStyle w:val="SuEprovision2levelnonumbering"/>
      </w:pPr>
      <w:r>
        <w:t>Any amendments to this Agreement are valid only if made in writing.</w:t>
      </w:r>
    </w:p>
    <w:p w14:paraId="72104701" w14:textId="77777777" w:rsidR="006062BE" w:rsidRDefault="006062BE" w:rsidP="006062BE">
      <w:pPr>
        <w:pStyle w:val="SuEprovision2levelheading"/>
      </w:pPr>
      <w:r>
        <w:t>Entire agreement, severability, no waiver</w:t>
      </w:r>
    </w:p>
    <w:p w14:paraId="583D7C58" w14:textId="39060EAF" w:rsidR="00A614A9" w:rsidRDefault="006062BE" w:rsidP="009B6EA4">
      <w:pPr>
        <w:pStyle w:val="SuEprovision3level"/>
      </w:pPr>
      <w:r>
        <w:t>This Agreement constitute</w:t>
      </w:r>
      <w:r w:rsidR="001E26E4">
        <w:t>s</w:t>
      </w:r>
      <w:r>
        <w:t xml:space="preserve"> the full and entire understanding and agreement between the Parties regarding the subject</w:t>
      </w:r>
      <w:r w:rsidR="001E26E4">
        <w:t xml:space="preserve"> matter</w:t>
      </w:r>
      <w:r>
        <w:t xml:space="preserve"> hereof and supersedes any agreement or understanding between the Parties prior to </w:t>
      </w:r>
      <w:r w:rsidR="001E26E4">
        <w:t xml:space="preserve">the </w:t>
      </w:r>
      <w:r>
        <w:t>signing of this Agreement.</w:t>
      </w:r>
    </w:p>
    <w:p w14:paraId="6D6728F0" w14:textId="255B625B" w:rsidR="006062BE" w:rsidRDefault="006062BE" w:rsidP="009B6EA4">
      <w:pPr>
        <w:pStyle w:val="SuEprovision3level"/>
      </w:pPr>
      <w:r>
        <w:t xml:space="preserve">If any provision of this Agreement is held to be invalid or unenforceable, all other provisions will remain in full force and effect and will not in any way be impaired. The Parties agree to replace the invalid or unenforceable provision </w:t>
      </w:r>
      <w:r w:rsidR="001E26E4">
        <w:t>with</w:t>
      </w:r>
      <w:r>
        <w:t xml:space="preserve"> a valid </w:t>
      </w:r>
      <w:r w:rsidR="001E26E4">
        <w:t>and</w:t>
      </w:r>
      <w:r>
        <w:t xml:space="preserve"> enforceable provision, which shall best reflect the Parties’ original intention and shall to the maximum extent possible achieve the same economic result.</w:t>
      </w:r>
    </w:p>
    <w:p w14:paraId="299A81CA" w14:textId="77777777" w:rsidR="006062BE" w:rsidRDefault="006062BE" w:rsidP="006062BE">
      <w:pPr>
        <w:pStyle w:val="SuEprovision2levelheading"/>
      </w:pPr>
      <w:r>
        <w:t>Rules of interpretation</w:t>
      </w:r>
    </w:p>
    <w:p w14:paraId="2771ECF0" w14:textId="5FF82898" w:rsidR="006062BE" w:rsidRDefault="006062BE" w:rsidP="009B6EA4">
      <w:pPr>
        <w:pStyle w:val="SuEprovision3level"/>
      </w:pPr>
      <w:r>
        <w:t>If there is a conflict between the Detailed Terms and the Outlined Terms, then the Outlined Terms shall prevail</w:t>
      </w:r>
      <w:r w:rsidR="001E26E4">
        <w:t>.</w:t>
      </w:r>
    </w:p>
    <w:p w14:paraId="589B82C3" w14:textId="77777777" w:rsidR="006062BE" w:rsidRDefault="006062BE" w:rsidP="009B6EA4">
      <w:pPr>
        <w:pStyle w:val="SuEprovision3level"/>
      </w:pPr>
      <w:r>
        <w:t>References to the word “include” or “including” (or any similar term) are not to be construed as implying any limitation and general words introduced by the word “other” (or any similar term) shall not be given a restrictive meaning because they are preceded or followed by words indicating a particular class of acts, matters or things.</w:t>
      </w:r>
    </w:p>
    <w:p w14:paraId="60F448EE" w14:textId="77777777" w:rsidR="006062BE" w:rsidRDefault="006062BE" w:rsidP="009B6EA4">
      <w:pPr>
        <w:pStyle w:val="SuEprovision3level"/>
      </w:pPr>
      <w:r>
        <w:t>Except where the context specifically requires otherwise, words importing one gender shall be treated as importing any gender, words importing individuals shall be treated as importing corporations and vice versa, words importing the singular shall be treated as importing the plural and vice versa, and words importing the whole shall be treated as including a reference to any part thereof.</w:t>
      </w:r>
    </w:p>
    <w:p w14:paraId="169EC75A" w14:textId="77777777" w:rsidR="006062BE" w:rsidRDefault="006062BE" w:rsidP="006062BE">
      <w:pPr>
        <w:pStyle w:val="SuEprovision2levelheading"/>
      </w:pPr>
      <w:r>
        <w:t>Governing law and jurisdiction</w:t>
      </w:r>
    </w:p>
    <w:p w14:paraId="645288F5" w14:textId="77777777" w:rsidR="006062BE" w:rsidRDefault="006062BE" w:rsidP="009B6EA4">
      <w:pPr>
        <w:pStyle w:val="SuEprovision3level"/>
      </w:pPr>
      <w:r>
        <w:t>This Agreement shall be governed by and construed in accordance with the laws of the Republic of Estonia.</w:t>
      </w:r>
    </w:p>
    <w:p w14:paraId="4D5D00DC" w14:textId="3DD90776" w:rsidR="006062BE" w:rsidRDefault="006062BE" w:rsidP="009B6EA4">
      <w:pPr>
        <w:pStyle w:val="SuEprovision3level"/>
      </w:pPr>
      <w:r>
        <w:t>Any disputes resulting from this Agreement will be resolved in the Harju County Court as the court of first instance.</w:t>
      </w:r>
    </w:p>
    <w:p w14:paraId="03F6DA4F" w14:textId="77777777" w:rsidR="006062BE" w:rsidRDefault="006062BE" w:rsidP="009D2B32">
      <w:pPr>
        <w:spacing w:line="276" w:lineRule="auto"/>
        <w:jc w:val="both"/>
      </w:pPr>
    </w:p>
    <w:p w14:paraId="3021A8C5" w14:textId="77777777" w:rsidR="006062BE" w:rsidRDefault="006062BE" w:rsidP="00A614A9">
      <w:pPr>
        <w:pStyle w:val="SuEprovision2levelheading"/>
        <w:numPr>
          <w:ilvl w:val="0"/>
          <w:numId w:val="0"/>
        </w:numPr>
      </w:pPr>
      <w:r>
        <w:lastRenderedPageBreak/>
        <w:t>PARTIES’ SIGNATURES:</w:t>
      </w:r>
    </w:p>
    <w:tbl>
      <w:tblPr>
        <w:tblStyle w:val="TableGrid"/>
        <w:tblW w:w="0" w:type="auto"/>
        <w:tblLook w:val="04A0" w:firstRow="1" w:lastRow="0" w:firstColumn="1" w:lastColumn="0" w:noHBand="0" w:noVBand="1"/>
      </w:tblPr>
      <w:tblGrid>
        <w:gridCol w:w="2265"/>
        <w:gridCol w:w="2265"/>
        <w:gridCol w:w="2266"/>
        <w:gridCol w:w="2266"/>
      </w:tblGrid>
      <w:tr w:rsidR="00A614A9" w:rsidRPr="009D2B32" w14:paraId="38964D66" w14:textId="77777777" w:rsidTr="009D2B32">
        <w:tc>
          <w:tcPr>
            <w:tcW w:w="2265" w:type="dxa"/>
            <w:shd w:val="clear" w:color="auto" w:fill="D9D9D9" w:themeFill="background1" w:themeFillShade="D9"/>
          </w:tcPr>
          <w:p w14:paraId="587A0B91" w14:textId="2F252C7A" w:rsidR="00A614A9" w:rsidRPr="00574A73" w:rsidRDefault="00574A73" w:rsidP="006005DE">
            <w:pPr>
              <w:jc w:val="both"/>
            </w:pPr>
            <w:r w:rsidRPr="00574A73">
              <w:rPr>
                <w:b/>
                <w:bCs/>
                <w:highlight w:val="lightGray"/>
              </w:rPr>
              <w:fldChar w:fldCharType="begin">
                <w:ffData>
                  <w:name w:val=""/>
                  <w:enabled/>
                  <w:calcOnExit w:val="0"/>
                  <w:textInput>
                    <w:default w:val="[Name of 1st Party]"/>
                  </w:textInput>
                </w:ffData>
              </w:fldChar>
            </w:r>
            <w:r w:rsidRPr="00574A73">
              <w:rPr>
                <w:b/>
                <w:bCs/>
                <w:highlight w:val="lightGray"/>
              </w:rPr>
              <w:instrText xml:space="preserve"> FORMTEXT </w:instrText>
            </w:r>
            <w:r w:rsidRPr="00574A73">
              <w:rPr>
                <w:b/>
                <w:bCs/>
                <w:highlight w:val="lightGray"/>
              </w:rPr>
            </w:r>
            <w:r w:rsidRPr="00574A73">
              <w:rPr>
                <w:b/>
                <w:bCs/>
                <w:highlight w:val="lightGray"/>
              </w:rPr>
              <w:fldChar w:fldCharType="separate"/>
            </w:r>
            <w:r w:rsidRPr="00574A73">
              <w:rPr>
                <w:b/>
                <w:bCs/>
                <w:noProof/>
                <w:highlight w:val="lightGray"/>
              </w:rPr>
              <w:t>[Name of 1st Party]</w:t>
            </w:r>
            <w:r w:rsidRPr="00574A73">
              <w:rPr>
                <w:b/>
                <w:bCs/>
                <w:highlight w:val="lightGray"/>
              </w:rPr>
              <w:fldChar w:fldCharType="end"/>
            </w:r>
            <w:r w:rsidR="00A614A9" w:rsidRPr="009D2B32">
              <w:rPr>
                <w:b/>
                <w:bCs/>
              </w:rPr>
              <w:t>:</w:t>
            </w:r>
          </w:p>
        </w:tc>
        <w:tc>
          <w:tcPr>
            <w:tcW w:w="2265" w:type="dxa"/>
            <w:shd w:val="clear" w:color="auto" w:fill="D9D9D9" w:themeFill="background1" w:themeFillShade="D9"/>
          </w:tcPr>
          <w:p w14:paraId="5D1A9982" w14:textId="77777777" w:rsidR="00A614A9" w:rsidRPr="009D2B32" w:rsidRDefault="00A614A9" w:rsidP="006005DE">
            <w:pPr>
              <w:jc w:val="both"/>
              <w:rPr>
                <w:b/>
                <w:bCs/>
              </w:rPr>
            </w:pPr>
            <w:r w:rsidRPr="009D2B32">
              <w:rPr>
                <w:b/>
                <w:bCs/>
              </w:rPr>
              <w:t>Signature, date</w:t>
            </w:r>
          </w:p>
        </w:tc>
        <w:tc>
          <w:tcPr>
            <w:tcW w:w="2266" w:type="dxa"/>
            <w:shd w:val="clear" w:color="auto" w:fill="D9D9D9" w:themeFill="background1" w:themeFillShade="D9"/>
          </w:tcPr>
          <w:p w14:paraId="607FF647" w14:textId="55ED4F30" w:rsidR="00A614A9" w:rsidRPr="009D2B32" w:rsidRDefault="00574A73" w:rsidP="006005DE">
            <w:pPr>
              <w:jc w:val="both"/>
              <w:rPr>
                <w:b/>
                <w:bCs/>
              </w:rPr>
            </w:pPr>
            <w:r>
              <w:rPr>
                <w:b/>
                <w:bCs/>
                <w:highlight w:val="lightGray"/>
              </w:rPr>
              <w:fldChar w:fldCharType="begin">
                <w:ffData>
                  <w:name w:val=""/>
                  <w:enabled/>
                  <w:calcOnExit w:val="0"/>
                  <w:textInput>
                    <w:default w:val="[Name of 2nd Party]"/>
                  </w:textInput>
                </w:ffData>
              </w:fldChar>
            </w:r>
            <w:r>
              <w:rPr>
                <w:b/>
                <w:bCs/>
                <w:highlight w:val="lightGray"/>
              </w:rPr>
              <w:instrText xml:space="preserve"> FORMTEXT </w:instrText>
            </w:r>
            <w:r>
              <w:rPr>
                <w:b/>
                <w:bCs/>
                <w:highlight w:val="lightGray"/>
              </w:rPr>
            </w:r>
            <w:r>
              <w:rPr>
                <w:b/>
                <w:bCs/>
                <w:highlight w:val="lightGray"/>
              </w:rPr>
              <w:fldChar w:fldCharType="separate"/>
            </w:r>
            <w:r>
              <w:rPr>
                <w:b/>
                <w:bCs/>
                <w:noProof/>
                <w:highlight w:val="lightGray"/>
              </w:rPr>
              <w:t>[Name of 2nd Party]</w:t>
            </w:r>
            <w:r>
              <w:rPr>
                <w:b/>
                <w:bCs/>
                <w:highlight w:val="lightGray"/>
              </w:rPr>
              <w:fldChar w:fldCharType="end"/>
            </w:r>
            <w:r w:rsidR="00A614A9" w:rsidRPr="009D2B32">
              <w:rPr>
                <w:b/>
                <w:bCs/>
              </w:rPr>
              <w:t>:</w:t>
            </w:r>
          </w:p>
        </w:tc>
        <w:tc>
          <w:tcPr>
            <w:tcW w:w="2266" w:type="dxa"/>
            <w:shd w:val="clear" w:color="auto" w:fill="D9D9D9" w:themeFill="background1" w:themeFillShade="D9"/>
          </w:tcPr>
          <w:p w14:paraId="2817EAC5" w14:textId="77777777" w:rsidR="00A614A9" w:rsidRPr="009D2B32" w:rsidRDefault="00A614A9" w:rsidP="006005DE">
            <w:pPr>
              <w:jc w:val="both"/>
              <w:rPr>
                <w:b/>
                <w:bCs/>
              </w:rPr>
            </w:pPr>
            <w:r w:rsidRPr="009D2B32">
              <w:rPr>
                <w:b/>
                <w:bCs/>
              </w:rPr>
              <w:t>Signature, date</w:t>
            </w:r>
          </w:p>
        </w:tc>
      </w:tr>
      <w:tr w:rsidR="00A614A9" w:rsidRPr="00A614A9" w14:paraId="26B46DEC" w14:textId="77777777" w:rsidTr="00A614A9">
        <w:tc>
          <w:tcPr>
            <w:tcW w:w="2265" w:type="dxa"/>
          </w:tcPr>
          <w:p w14:paraId="3663FB07" w14:textId="65E7AB2C" w:rsidR="00A614A9" w:rsidRDefault="00A614A9" w:rsidP="006005DE">
            <w:pPr>
              <w:jc w:val="both"/>
            </w:pPr>
            <w:r>
              <w:rPr>
                <w:highlight w:val="lightGray"/>
              </w:rPr>
              <w:fldChar w:fldCharType="begin">
                <w:ffData>
                  <w:name w:val=""/>
                  <w:enabled/>
                  <w:calcOnExit w:val="0"/>
                  <w:textInput>
                    <w:default w:val="[Representative's nam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[Representative's name]</w:t>
            </w:r>
            <w:r>
              <w:rPr>
                <w:highlight w:val="lightGray"/>
              </w:rPr>
              <w:fldChar w:fldCharType="end"/>
            </w:r>
          </w:p>
          <w:p w14:paraId="792426FB" w14:textId="14985140" w:rsidR="00A614A9" w:rsidRPr="00A614A9" w:rsidRDefault="00A614A9" w:rsidP="006005DE">
            <w:pPr>
              <w:jc w:val="both"/>
            </w:pPr>
            <w:r>
              <w:rPr>
                <w:highlight w:val="lightGray"/>
              </w:rPr>
              <w:fldChar w:fldCharType="begin">
                <w:ffData>
                  <w:name w:val=""/>
                  <w:enabled/>
                  <w:calcOnExit w:val="0"/>
                  <w:textInput>
                    <w:default w:val="[Representative's titl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[Representative's title]</w:t>
            </w:r>
            <w:r>
              <w:rPr>
                <w:highlight w:val="lightGray"/>
              </w:rPr>
              <w:fldChar w:fldCharType="end"/>
            </w:r>
          </w:p>
        </w:tc>
        <w:tc>
          <w:tcPr>
            <w:tcW w:w="2265" w:type="dxa"/>
          </w:tcPr>
          <w:p w14:paraId="4FC37BBC" w14:textId="6412C7A3" w:rsidR="009D2B32" w:rsidRDefault="009D2B32" w:rsidP="009D2B32">
            <w:pPr>
              <w:jc w:val="both"/>
            </w:pPr>
            <w:r>
              <w:rPr>
                <w:highlight w:val="lightGray"/>
              </w:rPr>
              <w:fldChar w:fldCharType="begin">
                <w:ffData>
                  <w:name w:val=""/>
                  <w:enabled/>
                  <w:calcOnExit w:val="0"/>
                  <w:textInput>
                    <w:default w:val="/ signed electronically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signed electronically /</w:t>
            </w:r>
            <w:r>
              <w:rPr>
                <w:highlight w:val="lightGray"/>
              </w:rPr>
              <w:fldChar w:fldCharType="end"/>
            </w:r>
          </w:p>
          <w:p w14:paraId="7AF85EB8" w14:textId="5402F5DB" w:rsidR="00A614A9" w:rsidRPr="00A614A9" w:rsidRDefault="00A614A9" w:rsidP="009D2B32">
            <w:pPr>
              <w:jc w:val="both"/>
            </w:pPr>
          </w:p>
        </w:tc>
        <w:tc>
          <w:tcPr>
            <w:tcW w:w="2266" w:type="dxa"/>
          </w:tcPr>
          <w:p w14:paraId="68885EFA" w14:textId="372B28AF" w:rsidR="00A614A9" w:rsidRDefault="00A614A9" w:rsidP="00A614A9">
            <w:pPr>
              <w:jc w:val="both"/>
            </w:pPr>
            <w:r>
              <w:rPr>
                <w:highlight w:val="lightGray"/>
              </w:rPr>
              <w:fldChar w:fldCharType="begin">
                <w:ffData>
                  <w:name w:val=""/>
                  <w:enabled/>
                  <w:calcOnExit w:val="0"/>
                  <w:textInput>
                    <w:default w:val="[Representative's nam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[Representative's name]</w:t>
            </w:r>
            <w:r>
              <w:rPr>
                <w:highlight w:val="lightGray"/>
              </w:rPr>
              <w:fldChar w:fldCharType="end"/>
            </w:r>
          </w:p>
          <w:p w14:paraId="2556BCA5" w14:textId="39D1B4D7" w:rsidR="00A614A9" w:rsidRPr="00A614A9" w:rsidRDefault="00A614A9" w:rsidP="00A614A9">
            <w:pPr>
              <w:jc w:val="both"/>
            </w:pPr>
            <w:r>
              <w:rPr>
                <w:highlight w:val="lightGray"/>
              </w:rPr>
              <w:fldChar w:fldCharType="begin">
                <w:ffData>
                  <w:name w:val=""/>
                  <w:enabled/>
                  <w:calcOnExit w:val="0"/>
                  <w:textInput>
                    <w:default w:val="[Representative's titl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[Representative's title]</w:t>
            </w:r>
            <w:r>
              <w:rPr>
                <w:highlight w:val="lightGray"/>
              </w:rPr>
              <w:fldChar w:fldCharType="end"/>
            </w:r>
          </w:p>
        </w:tc>
        <w:tc>
          <w:tcPr>
            <w:tcW w:w="2266" w:type="dxa"/>
          </w:tcPr>
          <w:p w14:paraId="0B8FCCE7" w14:textId="7A786A59" w:rsidR="00A614A9" w:rsidRPr="00A614A9" w:rsidRDefault="009D2B32" w:rsidP="006005DE">
            <w:pPr>
              <w:jc w:val="both"/>
            </w:pPr>
            <w:r>
              <w:rPr>
                <w:highlight w:val="lightGray"/>
              </w:rPr>
              <w:fldChar w:fldCharType="begin">
                <w:ffData>
                  <w:name w:val=""/>
                  <w:enabled/>
                  <w:calcOnExit w:val="0"/>
                  <w:textInput>
                    <w:default w:val="/ signed electronically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signed electronically /</w:t>
            </w:r>
            <w:r>
              <w:rPr>
                <w:highlight w:val="lightGray"/>
              </w:rPr>
              <w:fldChar w:fldCharType="end"/>
            </w:r>
          </w:p>
        </w:tc>
      </w:tr>
      <w:bookmarkEnd w:id="5"/>
      <w:bookmarkEnd w:id="6"/>
      <w:bookmarkEnd w:id="7"/>
      <w:bookmarkEnd w:id="8"/>
      <w:bookmarkEnd w:id="9"/>
    </w:tbl>
    <w:p w14:paraId="1223C921" w14:textId="77777777" w:rsidR="006062BE" w:rsidRDefault="006062BE" w:rsidP="009D2B32">
      <w:pPr>
        <w:spacing w:line="276" w:lineRule="auto"/>
        <w:jc w:val="both"/>
      </w:pPr>
    </w:p>
    <w:sectPr w:rsidR="006062BE" w:rsidSect="009A60CC">
      <w:headerReference w:type="even" r:id="rId9"/>
      <w:footerReference w:type="even" r:id="rId10"/>
      <w:footerReference w:type="default" r:id="rId11"/>
      <w:footerReference w:type="first" r:id="rId12"/>
      <w:pgSz w:w="11906" w:h="16838" w:code="9"/>
      <w:pgMar w:top="1417" w:right="1417" w:bottom="1417" w:left="1417" w:header="709"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57D43" w14:textId="77777777" w:rsidR="00AB12CB" w:rsidRDefault="00AB12CB">
      <w:r>
        <w:separator/>
      </w:r>
    </w:p>
    <w:p w14:paraId="32D33A99" w14:textId="77777777" w:rsidR="00AB12CB" w:rsidRDefault="00AB12CB"/>
    <w:p w14:paraId="6C7BCF74" w14:textId="77777777" w:rsidR="00AB12CB" w:rsidRDefault="00AB12CB"/>
    <w:p w14:paraId="64D2871B" w14:textId="77777777" w:rsidR="00AB12CB" w:rsidRDefault="00AB12CB"/>
  </w:endnote>
  <w:endnote w:type="continuationSeparator" w:id="0">
    <w:p w14:paraId="43D60F9D" w14:textId="77777777" w:rsidR="00AB12CB" w:rsidRDefault="00AB12CB">
      <w:r>
        <w:continuationSeparator/>
      </w:r>
    </w:p>
    <w:p w14:paraId="0621C9B0" w14:textId="77777777" w:rsidR="00AB12CB" w:rsidRDefault="00AB12CB"/>
    <w:p w14:paraId="59431BA2" w14:textId="77777777" w:rsidR="00AB12CB" w:rsidRDefault="00AB12CB"/>
    <w:p w14:paraId="7E88069D" w14:textId="77777777" w:rsidR="00AB12CB" w:rsidRDefault="00AB12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altName w:val="Arial"/>
    <w:panose1 w:val="020B0704020202020204"/>
    <w:charset w:val="00"/>
    <w:family w:val="roman"/>
    <w:notTrueType/>
    <w:pitch w:val="default"/>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BA"/>
    <w:family w:val="swiss"/>
    <w:pitch w:val="variable"/>
    <w:sig w:usb0="E4002EFF" w:usb1="C000247B" w:usb2="00000009" w:usb3="00000000" w:csb0="000001FF" w:csb1="00000000"/>
  </w:font>
  <w:font w:name="Calibri">
    <w:panose1 w:val="020F05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37AD" w14:textId="2AC4D513" w:rsidR="00237DD4" w:rsidRDefault="00237DD4" w:rsidP="00B7354E">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A60CC">
      <w:rPr>
        <w:rStyle w:val="PageNumber"/>
        <w:noProof/>
      </w:rPr>
      <w:t>1</w:t>
    </w:r>
    <w:r>
      <w:rPr>
        <w:rStyle w:val="PageNumber"/>
      </w:rPr>
      <w:fldChar w:fldCharType="end"/>
    </w:r>
  </w:p>
  <w:p w14:paraId="1158D732" w14:textId="77777777" w:rsidR="00237DD4" w:rsidRDefault="00237DD4"/>
  <w:p w14:paraId="1844497F" w14:textId="77777777" w:rsidR="00237DD4" w:rsidRDefault="00237DD4"/>
  <w:p w14:paraId="0EC446AF" w14:textId="77777777" w:rsidR="00237DD4" w:rsidRDefault="00237D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71F0C" w14:textId="77777777" w:rsidR="009A60CC" w:rsidRDefault="009A60CC" w:rsidP="009A60CC">
    <w:pPr>
      <w:jc w:val="center"/>
      <w:rPr>
        <w:noProof/>
      </w:rPr>
    </w:pPr>
    <w:r>
      <w:fldChar w:fldCharType="begin"/>
    </w:r>
    <w:r>
      <w:instrText xml:space="preserve"> PAGE   \* MERGEFORMAT </w:instrText>
    </w:r>
    <w:r>
      <w:fldChar w:fldCharType="separate"/>
    </w:r>
    <w:r>
      <w:t>2</w:t>
    </w:r>
    <w:r>
      <w:rPr>
        <w:noProof/>
      </w:rPr>
      <w:fldChar w:fldCharType="end"/>
    </w:r>
  </w:p>
  <w:p w14:paraId="57905ED6" w14:textId="77777777" w:rsidR="00237DD4" w:rsidRDefault="00237D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0EC0" w14:textId="77777777" w:rsidR="00237DD4" w:rsidRPr="00C82245" w:rsidRDefault="00237DD4" w:rsidP="00D8644E">
    <w:pPr>
      <w:framePr w:wrap="around" w:vAnchor="text" w:hAnchor="page" w:x="4678" w:y="-317"/>
      <w:rPr>
        <w:rStyle w:val="PageNumber"/>
        <w:rFonts w:ascii="Garamond" w:hAnsi="Garamond"/>
        <w:sz w:val="20"/>
      </w:rPr>
    </w:pPr>
  </w:p>
  <w:p w14:paraId="2F02BBE2" w14:textId="77777777" w:rsidR="00237DD4" w:rsidRPr="007C31AE" w:rsidRDefault="00237DD4" w:rsidP="007C31AE">
    <w:pPr>
      <w:framePr w:wrap="around" w:vAnchor="text" w:hAnchor="margin" w:xAlign="center" w:y="1"/>
      <w:rPr>
        <w:rStyle w:val="PageNumber"/>
        <w:rFonts w:ascii="Garamond" w:hAnsi="Garamond"/>
        <w:sz w:val="20"/>
      </w:rPr>
    </w:pPr>
  </w:p>
  <w:p w14:paraId="16EEA8AB" w14:textId="509E5E36" w:rsidR="00237DD4" w:rsidRPr="007C31AE" w:rsidRDefault="00237DD4">
    <w:pP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D6C19" w14:textId="77777777" w:rsidR="00AB12CB" w:rsidRDefault="00AB12CB">
      <w:r>
        <w:separator/>
      </w:r>
    </w:p>
  </w:footnote>
  <w:footnote w:type="continuationSeparator" w:id="0">
    <w:p w14:paraId="73AC1B70" w14:textId="77777777" w:rsidR="00AB12CB" w:rsidRDefault="00AB12CB">
      <w:r>
        <w:continuationSeparator/>
      </w:r>
    </w:p>
    <w:p w14:paraId="2CA59113" w14:textId="77777777" w:rsidR="00AB12CB" w:rsidRDefault="00AB12CB"/>
    <w:p w14:paraId="66BB4344" w14:textId="77777777" w:rsidR="00AB12CB" w:rsidRDefault="00AB12CB"/>
    <w:p w14:paraId="39107ED7" w14:textId="77777777" w:rsidR="00AB12CB" w:rsidRDefault="00AB12CB"/>
  </w:footnote>
  <w:footnote w:id="1">
    <w:p w14:paraId="1CCC192D" w14:textId="6498FFE0" w:rsidR="00226325" w:rsidRPr="00D53DF0" w:rsidRDefault="00226325">
      <w:pPr>
        <w:pStyle w:val="FootnoteText"/>
        <w:rPr>
          <w:sz w:val="16"/>
          <w:szCs w:val="18"/>
        </w:rPr>
      </w:pPr>
      <w:r w:rsidRPr="00D53DF0">
        <w:rPr>
          <w:rStyle w:val="FootnoteReference"/>
          <w:sz w:val="16"/>
          <w:szCs w:val="18"/>
        </w:rPr>
        <w:footnoteRef/>
      </w:r>
      <w:r w:rsidRPr="00D53DF0">
        <w:rPr>
          <w:sz w:val="16"/>
          <w:szCs w:val="18"/>
        </w:rPr>
        <w:t xml:space="preserve"> NOTE TO DRAFT: This agreement is intended to be used in cases where both parties intend to disclose their confidential information to the other. For one-way disclosures, use the ‘Non-Disclosure Agreement’.</w:t>
      </w:r>
    </w:p>
  </w:footnote>
  <w:footnote w:id="2">
    <w:p w14:paraId="179199C6" w14:textId="7CE3677C" w:rsidR="00660EA7" w:rsidRPr="00D53DF0" w:rsidRDefault="00660EA7">
      <w:pPr>
        <w:pStyle w:val="FootnoteText"/>
        <w:rPr>
          <w:sz w:val="16"/>
          <w:szCs w:val="16"/>
        </w:rPr>
      </w:pPr>
      <w:r w:rsidRPr="00D53DF0">
        <w:rPr>
          <w:rStyle w:val="FootnoteReference"/>
          <w:sz w:val="16"/>
          <w:szCs w:val="18"/>
        </w:rPr>
        <w:footnoteRef/>
      </w:r>
      <w:r w:rsidRPr="00D53DF0">
        <w:rPr>
          <w:sz w:val="16"/>
          <w:szCs w:val="18"/>
        </w:rPr>
        <w:t xml:space="preserve"> NOTE TO DRAFT: Some standard Purposes could be: (a) investigating and evaluating the Discloser for possible acquisition of the shares in the Discloser by the Recipient (b) negotiating and signing xxx agreement (c) preparation and negotiations for cooperation in xxx</w:t>
      </w:r>
      <w:r w:rsidRPr="00D53DF0">
        <w:rPr>
          <w:sz w:val="16"/>
          <w:szCs w:val="16"/>
        </w:rPr>
        <w:t>.</w:t>
      </w:r>
    </w:p>
  </w:footnote>
  <w:footnote w:id="3">
    <w:p w14:paraId="1FAFFE6D" w14:textId="19A52878" w:rsidR="00AA6CE1" w:rsidRPr="00D53DF0" w:rsidRDefault="00AA6CE1">
      <w:pPr>
        <w:pStyle w:val="FootnoteText"/>
        <w:rPr>
          <w:sz w:val="16"/>
          <w:szCs w:val="18"/>
        </w:rPr>
      </w:pPr>
      <w:r w:rsidRPr="00D53DF0">
        <w:rPr>
          <w:rStyle w:val="FootnoteReference"/>
          <w:sz w:val="16"/>
          <w:szCs w:val="18"/>
        </w:rPr>
        <w:footnoteRef/>
      </w:r>
      <w:r w:rsidRPr="00D53DF0">
        <w:rPr>
          <w:sz w:val="16"/>
          <w:szCs w:val="18"/>
        </w:rPr>
        <w:t xml:space="preserve"> NOTE TO DRAFT: This NDA is not drafted for disclosing or handing over large amounts of personal data. Should this be required, please do not use this </w:t>
      </w:r>
      <w:proofErr w:type="gramStart"/>
      <w:r w:rsidRPr="00D53DF0">
        <w:rPr>
          <w:sz w:val="16"/>
          <w:szCs w:val="18"/>
        </w:rPr>
        <w:t>agreement</w:t>
      </w:r>
      <w:proofErr w:type="gramEnd"/>
      <w:r w:rsidRPr="00D53DF0">
        <w:rPr>
          <w:sz w:val="16"/>
          <w:szCs w:val="18"/>
        </w:rPr>
        <w:t xml:space="preserve"> and seek legal assistance, if necessary.</w:t>
      </w:r>
    </w:p>
  </w:footnote>
  <w:footnote w:id="4">
    <w:p w14:paraId="6E3AEA00" w14:textId="1DDCB2F4" w:rsidR="00AA6CE1" w:rsidRPr="00D53DF0" w:rsidRDefault="00AA6CE1">
      <w:pPr>
        <w:pStyle w:val="FootnoteText"/>
        <w:rPr>
          <w:sz w:val="16"/>
          <w:szCs w:val="18"/>
        </w:rPr>
      </w:pPr>
      <w:r w:rsidRPr="00D53DF0">
        <w:rPr>
          <w:rStyle w:val="FootnoteReference"/>
          <w:sz w:val="16"/>
          <w:szCs w:val="18"/>
        </w:rPr>
        <w:footnoteRef/>
      </w:r>
      <w:r w:rsidRPr="00D53DF0">
        <w:rPr>
          <w:sz w:val="16"/>
          <w:szCs w:val="18"/>
        </w:rPr>
        <w:t xml:space="preserve"> NOTE TO DRAFT: For example: (a) Software X; (b) the business plan disclosed to Recipient on </w:t>
      </w:r>
      <w:proofErr w:type="spellStart"/>
      <w:r w:rsidRPr="00D53DF0">
        <w:rPr>
          <w:sz w:val="16"/>
          <w:szCs w:val="18"/>
        </w:rPr>
        <w:t>yyyy</w:t>
      </w:r>
      <w:proofErr w:type="spellEnd"/>
      <w:r w:rsidRPr="00D53DF0">
        <w:rPr>
          <w:sz w:val="16"/>
          <w:szCs w:val="18"/>
        </w:rPr>
        <w:t>-mm-dd. Remove, if there is no specifically confidential information to outline.</w:t>
      </w:r>
    </w:p>
  </w:footnote>
  <w:footnote w:id="5">
    <w:p w14:paraId="5ABC21AC" w14:textId="478B3579" w:rsidR="00AA6CE1" w:rsidRPr="00D53DF0" w:rsidRDefault="00AA6CE1" w:rsidP="00AA6CE1">
      <w:pPr>
        <w:pStyle w:val="FootnoteText"/>
        <w:rPr>
          <w:sz w:val="16"/>
          <w:szCs w:val="18"/>
        </w:rPr>
      </w:pPr>
      <w:r w:rsidRPr="00D53DF0">
        <w:rPr>
          <w:rStyle w:val="FootnoteReference"/>
          <w:sz w:val="16"/>
          <w:szCs w:val="18"/>
        </w:rPr>
        <w:footnoteRef/>
      </w:r>
      <w:r w:rsidRPr="00D53DF0">
        <w:rPr>
          <w:sz w:val="16"/>
          <w:szCs w:val="18"/>
        </w:rPr>
        <w:t xml:space="preserve"> NOTE TO DRAFT: If you choose to not use the penalties, (e.g.</w:t>
      </w:r>
      <w:r w:rsidR="00242F02" w:rsidRPr="00D53DF0">
        <w:rPr>
          <w:sz w:val="16"/>
          <w:szCs w:val="18"/>
        </w:rPr>
        <w:t>,</w:t>
      </w:r>
      <w:r w:rsidRPr="00D53DF0">
        <w:rPr>
          <w:sz w:val="16"/>
          <w:szCs w:val="18"/>
        </w:rPr>
        <w:t xml:space="preserve"> because the other party’s corporate policy forbids them to sign any NDAs containing contractual penalties), remove this entire Section </w:t>
      </w:r>
      <w:r w:rsidRPr="00D53DF0">
        <w:rPr>
          <w:sz w:val="16"/>
          <w:szCs w:val="18"/>
        </w:rPr>
        <w:fldChar w:fldCharType="begin"/>
      </w:r>
      <w:r w:rsidRPr="00D53DF0">
        <w:rPr>
          <w:sz w:val="16"/>
          <w:szCs w:val="18"/>
        </w:rPr>
        <w:instrText xml:space="preserve"> REF _Ref134804434 \r \h </w:instrText>
      </w:r>
      <w:r w:rsidRPr="00D53DF0">
        <w:rPr>
          <w:sz w:val="16"/>
          <w:szCs w:val="18"/>
        </w:rPr>
      </w:r>
      <w:r w:rsidR="00D53DF0">
        <w:rPr>
          <w:sz w:val="16"/>
          <w:szCs w:val="18"/>
        </w:rPr>
        <w:instrText xml:space="preserve"> \* MERGEFORMAT </w:instrText>
      </w:r>
      <w:r w:rsidRPr="00D53DF0">
        <w:rPr>
          <w:sz w:val="16"/>
          <w:szCs w:val="18"/>
        </w:rPr>
        <w:fldChar w:fldCharType="separate"/>
      </w:r>
      <w:r w:rsidRPr="00D53DF0">
        <w:rPr>
          <w:sz w:val="16"/>
          <w:szCs w:val="18"/>
        </w:rPr>
        <w:t>1.3</w:t>
      </w:r>
      <w:r w:rsidRPr="00D53DF0">
        <w:rPr>
          <w:sz w:val="16"/>
          <w:szCs w:val="18"/>
        </w:rPr>
        <w:fldChar w:fldCharType="end"/>
      </w:r>
      <w:r w:rsidRPr="00D53DF0">
        <w:rPr>
          <w:sz w:val="16"/>
          <w:szCs w:val="18"/>
        </w:rPr>
        <w:t>. This does not exclude the Parties’ liability for damages caused by the breach of confidentiality.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FC0B3" w14:textId="77777777" w:rsidR="00237DD4" w:rsidRDefault="00237DD4"/>
  <w:p w14:paraId="44506B4B" w14:textId="77777777" w:rsidR="00237DD4" w:rsidRDefault="00237DD4"/>
  <w:p w14:paraId="5C30F509" w14:textId="77777777" w:rsidR="00237DD4" w:rsidRDefault="00237D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6454F"/>
    <w:multiLevelType w:val="multilevel"/>
    <w:tmpl w:val="4CF26190"/>
    <w:name w:val="zzmpLOLglOther||02 LOLglOther|2|3|1|1|0|9||1|0|1||1|0|0||1|0|0||1|0|0||1|0|0||1|0|0||mpNA||mpNA||"/>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14"/>
        </w:tabs>
        <w:ind w:left="714" w:hanging="360"/>
      </w:pPr>
      <w:rPr>
        <w:rFonts w:hint="default"/>
        <w:b/>
      </w:rPr>
    </w:lvl>
    <w:lvl w:ilvl="2">
      <w:start w:val="1"/>
      <w:numFmt w:val="decimal"/>
      <w:lvlText w:val="%1.%2.%3"/>
      <w:lvlJc w:val="left"/>
      <w:pPr>
        <w:tabs>
          <w:tab w:val="num" w:pos="1429"/>
        </w:tabs>
        <w:ind w:left="1429" w:hanging="720"/>
      </w:pPr>
      <w:rPr>
        <w:rFonts w:hint="default"/>
        <w:b/>
      </w:rPr>
    </w:lvl>
    <w:lvl w:ilvl="3">
      <w:start w:val="1"/>
      <w:numFmt w:val="decimal"/>
      <w:lvlText w:val="%1.%2.%3.%4"/>
      <w:lvlJc w:val="left"/>
      <w:pPr>
        <w:tabs>
          <w:tab w:val="num" w:pos="1782"/>
        </w:tabs>
        <w:ind w:left="1782" w:hanging="720"/>
      </w:pPr>
      <w:rPr>
        <w:rFonts w:hint="default"/>
        <w:b/>
      </w:rPr>
    </w:lvl>
    <w:lvl w:ilvl="4">
      <w:start w:val="1"/>
      <w:numFmt w:val="decimal"/>
      <w:lvlText w:val="%1.%2.%3.%4.%5"/>
      <w:lvlJc w:val="left"/>
      <w:pPr>
        <w:tabs>
          <w:tab w:val="num" w:pos="2496"/>
        </w:tabs>
        <w:ind w:left="2496" w:hanging="1080"/>
      </w:pPr>
      <w:rPr>
        <w:rFonts w:hint="default"/>
        <w:b/>
      </w:rPr>
    </w:lvl>
    <w:lvl w:ilvl="5">
      <w:start w:val="1"/>
      <w:numFmt w:val="decimal"/>
      <w:lvlText w:val="%1.%2.%3.%4.%5.%6"/>
      <w:lvlJc w:val="left"/>
      <w:pPr>
        <w:tabs>
          <w:tab w:val="num" w:pos="2850"/>
        </w:tabs>
        <w:ind w:left="2850" w:hanging="1080"/>
      </w:pPr>
      <w:rPr>
        <w:rFonts w:hint="default"/>
        <w:b/>
      </w:rPr>
    </w:lvl>
    <w:lvl w:ilvl="6">
      <w:start w:val="1"/>
      <w:numFmt w:val="decimal"/>
      <w:lvlText w:val="%1.%2.%3.%4.%5.%6.%7"/>
      <w:lvlJc w:val="left"/>
      <w:pPr>
        <w:tabs>
          <w:tab w:val="num" w:pos="3564"/>
        </w:tabs>
        <w:ind w:left="3564" w:hanging="1440"/>
      </w:pPr>
      <w:rPr>
        <w:rFonts w:hint="default"/>
        <w:b/>
      </w:rPr>
    </w:lvl>
    <w:lvl w:ilvl="7">
      <w:start w:val="1"/>
      <w:numFmt w:val="decimal"/>
      <w:lvlText w:val="%1.%2.%3.%4.%5.%6.%7.%8"/>
      <w:lvlJc w:val="left"/>
      <w:pPr>
        <w:tabs>
          <w:tab w:val="num" w:pos="3918"/>
        </w:tabs>
        <w:ind w:left="3918" w:hanging="1440"/>
      </w:pPr>
      <w:rPr>
        <w:rFonts w:hint="default"/>
        <w:b/>
      </w:rPr>
    </w:lvl>
    <w:lvl w:ilvl="8">
      <w:start w:val="1"/>
      <w:numFmt w:val="decimal"/>
      <w:lvlText w:val="%1.%2.%3.%4.%5.%6.%7.%8.%9"/>
      <w:lvlJc w:val="left"/>
      <w:pPr>
        <w:tabs>
          <w:tab w:val="num" w:pos="4632"/>
        </w:tabs>
        <w:ind w:left="4632" w:hanging="1800"/>
      </w:pPr>
      <w:rPr>
        <w:rFonts w:hint="default"/>
        <w:b/>
      </w:rPr>
    </w:lvl>
  </w:abstractNum>
  <w:abstractNum w:abstractNumId="1" w15:restartNumberingAfterBreak="0">
    <w:nsid w:val="316C336C"/>
    <w:multiLevelType w:val="hybridMultilevel"/>
    <w:tmpl w:val="80AE195E"/>
    <w:lvl w:ilvl="0" w:tplc="73E6E188">
      <w:start w:val="1"/>
      <w:numFmt w:val="decimal"/>
      <w:pStyle w:val="SuE1Parties"/>
      <w:lvlText w:val="(%1)"/>
      <w:lvlJc w:val="left"/>
      <w:pPr>
        <w:tabs>
          <w:tab w:val="num" w:pos="709"/>
        </w:tabs>
        <w:ind w:left="709" w:hanging="709"/>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3" w15:restartNumberingAfterBreak="0">
    <w:nsid w:val="42685719"/>
    <w:multiLevelType w:val="hybridMultilevel"/>
    <w:tmpl w:val="89CCE4F0"/>
    <w:lvl w:ilvl="0" w:tplc="6568A5DC">
      <w:start w:val="1"/>
      <w:numFmt w:val="lowerRoman"/>
      <w:pStyle w:val="SuERecital2level"/>
      <w:lvlText w:val="(%1)"/>
      <w:lvlJc w:val="left"/>
      <w:pPr>
        <w:tabs>
          <w:tab w:val="num" w:pos="1418"/>
        </w:tabs>
        <w:ind w:left="1418" w:hanging="709"/>
      </w:pPr>
      <w:rPr>
        <w:rFonts w:ascii="Arial" w:hAnsi="Arial" w:cs="Arial" w:hint="default"/>
        <w:b/>
        <w:i w:val="0"/>
        <w:sz w:val="21"/>
        <w:szCs w:val="21"/>
      </w:rPr>
    </w:lvl>
    <w:lvl w:ilvl="1" w:tplc="FFFFFFFF">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4" w15:restartNumberingAfterBreak="0">
    <w:nsid w:val="5EC86800"/>
    <w:multiLevelType w:val="multilevel"/>
    <w:tmpl w:val="424271E8"/>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pStyle w:val="SuEScheduleprovision2level"/>
      <w:lvlText w:val="%1.%2"/>
      <w:lvlJc w:val="left"/>
      <w:pPr>
        <w:tabs>
          <w:tab w:val="num" w:pos="709"/>
        </w:tabs>
        <w:ind w:left="709" w:hanging="709"/>
      </w:pPr>
      <w:rPr>
        <w:rFonts w:cs="Times New Roman" w:hint="default"/>
        <w:i w:val="0"/>
        <w:u w:val="none"/>
      </w:rPr>
    </w:lvl>
    <w:lvl w:ilvl="2">
      <w:start w:val="1"/>
      <w:numFmt w:val="lowerLetter"/>
      <w:pStyle w:val="SuEScheduleprovision3level"/>
      <w:lvlText w:val="(%3)"/>
      <w:lvlJc w:val="left"/>
      <w:pPr>
        <w:tabs>
          <w:tab w:val="num" w:pos="1276"/>
        </w:tabs>
        <w:ind w:left="1276" w:hanging="567"/>
      </w:pPr>
      <w:rPr>
        <w:rFonts w:cs="Times New Roman" w:hint="default"/>
        <w:b w:val="0"/>
      </w:rPr>
    </w:lvl>
    <w:lvl w:ilvl="3">
      <w:start w:val="1"/>
      <w:numFmt w:val="lowerRoman"/>
      <w:pStyle w:val="SuEScheduleprovision4level"/>
      <w:lvlText w:val="(%4)"/>
      <w:lvlJc w:val="left"/>
      <w:pPr>
        <w:tabs>
          <w:tab w:val="num" w:pos="1843"/>
        </w:tabs>
        <w:ind w:left="1843" w:hanging="567"/>
      </w:pPr>
      <w:rPr>
        <w:rFonts w:cs="Times New Roman" w:hint="default"/>
      </w:rPr>
    </w:lvl>
    <w:lvl w:ilvl="4">
      <w:start w:val="1"/>
      <w:numFmt w:val="upperLetter"/>
      <w:pStyle w:val="SuEScheduleprovision5level"/>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5" w15:restartNumberingAfterBreak="0">
    <w:nsid w:val="6494417D"/>
    <w:multiLevelType w:val="hybridMultilevel"/>
    <w:tmpl w:val="E778736C"/>
    <w:lvl w:ilvl="0" w:tplc="7C08CEE2">
      <w:start w:val="1"/>
      <w:numFmt w:val="upperLetter"/>
      <w:pStyle w:val="SuERecital1level"/>
      <w:lvlText w:val="%1."/>
      <w:lvlJc w:val="left"/>
      <w:pPr>
        <w:tabs>
          <w:tab w:val="num" w:pos="709"/>
        </w:tabs>
        <w:ind w:left="709" w:hanging="709"/>
      </w:pPr>
      <w:rPr>
        <w:rFonts w:ascii="Arial" w:hAnsi="Arial" w:cs="Arial" w:hint="default"/>
        <w:b/>
        <w:i w:val="0"/>
        <w:sz w:val="21"/>
        <w:szCs w:val="21"/>
      </w:rPr>
    </w:lvl>
    <w:lvl w:ilvl="1" w:tplc="FFFFFFFF">
      <w:start w:val="1"/>
      <w:numFmt w:val="lowerRoman"/>
      <w:lvlText w:val="(%2)"/>
      <w:lvlJc w:val="left"/>
      <w:pPr>
        <w:tabs>
          <w:tab w:val="num" w:pos="1440"/>
        </w:tabs>
        <w:ind w:left="1440" w:hanging="7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6C776B2C"/>
    <w:multiLevelType w:val="multilevel"/>
    <w:tmpl w:val="9E70D41A"/>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709"/>
        </w:tabs>
        <w:ind w:left="709"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276"/>
        </w:tabs>
        <w:ind w:left="1276"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1843"/>
        </w:tabs>
        <w:ind w:left="1843"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2007246067">
    <w:abstractNumId w:val="1"/>
  </w:num>
  <w:num w:numId="2" w16cid:durableId="1653557274">
    <w:abstractNumId w:val="5"/>
  </w:num>
  <w:num w:numId="3" w16cid:durableId="1363674613">
    <w:abstractNumId w:val="3"/>
  </w:num>
  <w:num w:numId="4" w16cid:durableId="2010477274">
    <w:abstractNumId w:val="6"/>
  </w:num>
  <w:num w:numId="5" w16cid:durableId="1024132763">
    <w:abstractNumId w:val="2"/>
  </w:num>
  <w:num w:numId="6" w16cid:durableId="850532002">
    <w:abstractNumId w:val="4"/>
  </w:num>
  <w:num w:numId="7" w16cid:durableId="430009665">
    <w:abstractNumId w:val="6"/>
  </w:num>
  <w:num w:numId="8" w16cid:durableId="834422460">
    <w:abstractNumId w:val="6"/>
  </w:num>
  <w:num w:numId="9" w16cid:durableId="1584218829">
    <w:abstractNumId w:val="6"/>
  </w:num>
  <w:num w:numId="10" w16cid:durableId="1741172454">
    <w:abstractNumId w:val="6"/>
  </w:num>
  <w:num w:numId="11" w16cid:durableId="1655140093">
    <w:abstractNumId w:val="2"/>
  </w:num>
  <w:num w:numId="12" w16cid:durableId="877158411">
    <w:abstractNumId w:val="4"/>
  </w:num>
  <w:num w:numId="13" w16cid:durableId="1329944949">
    <w:abstractNumId w:val="2"/>
  </w:num>
  <w:num w:numId="14" w16cid:durableId="63472098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en-GB" w:vendorID="64" w:dllVersion="5" w:nlCheck="1" w:checkStyle="1"/>
  <w:activeWritingStyle w:appName="MSWord" w:lang="en-US" w:vendorID="64" w:dllVersion="5" w:nlCheck="1" w:checkStyle="1"/>
  <w:activeWritingStyle w:appName="MSWord" w:lang="en-GB" w:vendorID="64" w:dllVersion="6" w:nlCheck="1" w:checkStyle="0"/>
  <w:activeWritingStyle w:appName="MSWord" w:lang="en-US" w:vendorID="64" w:dllVersion="6" w:nlCheck="1" w:checkStyle="0"/>
  <w:activeWritingStyle w:appName="MSWord" w:lang="es-E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WAllFollowNumberWith" w:val="3|3|3|3|0|3|3|3|0|"/>
    <w:docVar w:name="SWAllLegalNumbering" w:val="0|0|0|0|0|0|0|0|0|"/>
    <w:docVar w:name="SWAllNumberFont" w:val="1|||10000000000000~~0|0|0|100|0|0|@@2|||00000000000000~~0|0|0|100|0|0|@@3|||00000000000000~~0|0|0|100|0|0|@@4|||00000000000000~~0|0|0|100|0|0|@@5|Times New Roman Bold||10000000000000~~0|0|0|100|0|0|@@6|Times New Roman Bold||10000000000000~~0|0|0|100|0|0|@@7|Times New Roman Bold||10000000000000~~0|0|0|100|0|0|@@8|Times New Roman||00000000000000~~0|0|0|100|0|0|@@9|Times New Roman Bold||10000000000000~~0|0|0|100|0|0|@@"/>
    <w:docVar w:name="SWAllNumberStyle" w:val="1|9|11|5|1|1|1|1|4|"/>
    <w:docVar w:name="SWAllRestartAfterHigher" w:val="1|1|1|1|1|1|1|1|1|"/>
    <w:docVar w:name="SWAllStyleThatFollows" w:val="Plain Text|Plain Text|Plain Text|Plain Text|Plain Text|Plain Text|Plain Text|Normal|Normal|"/>
    <w:docVar w:name="SWAllTextAfter" w:val=".|||)||.||||"/>
    <w:docVar w:name="SWAllTextBefore" w:val="|||(|SCHEDULEє||%6.|%6.%7.|EXHIBITє|"/>
    <w:docVar w:name="SWAllTOCLevels" w:val="1|Heading 1|.єє|2|0|0|@@0|Heading 2|.єє|2|0|0|@@0|Heading 3|.єє|3|0|0|@@0|Heading 4|.єє|3|0|0|@@1|Heading 5|.єє|3|0|0|@@0|Heading 6|.єє|2|0|0|@@0|Heading 7|.єє|2|0|0|@@0|SWNone|.єє|3|0|0|@@0|SWNone|.єє|3|0|0|@@"/>
    <w:docVar w:name="SWAllTOCMisc" w:val="1|0|1|0|0|"/>
    <w:docVar w:name="SWConformFont" w:val="1|Times New Roman|12"/>
    <w:docVar w:name="SWRunTOCUtility" w:val="0"/>
    <w:docVar w:name="W&amp;C_Doc#" w:val="88541"/>
    <w:docVar w:name="W&amp;C_Lib" w:val="MOSCOW"/>
    <w:docVar w:name="W&amp;C_Ver#" w:val="18"/>
  </w:docVars>
  <w:rsids>
    <w:rsidRoot w:val="00652AA8"/>
    <w:rsid w:val="00002BE8"/>
    <w:rsid w:val="00005C76"/>
    <w:rsid w:val="000108D4"/>
    <w:rsid w:val="00011B0A"/>
    <w:rsid w:val="00016FA3"/>
    <w:rsid w:val="000170F0"/>
    <w:rsid w:val="00020BE0"/>
    <w:rsid w:val="00020FBD"/>
    <w:rsid w:val="00023EE6"/>
    <w:rsid w:val="000318EB"/>
    <w:rsid w:val="00040185"/>
    <w:rsid w:val="0004083D"/>
    <w:rsid w:val="000565E4"/>
    <w:rsid w:val="000567AB"/>
    <w:rsid w:val="00061A57"/>
    <w:rsid w:val="00062F57"/>
    <w:rsid w:val="0006398C"/>
    <w:rsid w:val="00065EAC"/>
    <w:rsid w:val="000666BA"/>
    <w:rsid w:val="00070435"/>
    <w:rsid w:val="00070545"/>
    <w:rsid w:val="00073F31"/>
    <w:rsid w:val="0008078A"/>
    <w:rsid w:val="00092237"/>
    <w:rsid w:val="00095A38"/>
    <w:rsid w:val="000A2690"/>
    <w:rsid w:val="000B0ECE"/>
    <w:rsid w:val="000C7DB9"/>
    <w:rsid w:val="000D3395"/>
    <w:rsid w:val="000D5B7D"/>
    <w:rsid w:val="000E1BC0"/>
    <w:rsid w:val="000E2CFF"/>
    <w:rsid w:val="000F0ADB"/>
    <w:rsid w:val="000F3A83"/>
    <w:rsid w:val="000F5BF2"/>
    <w:rsid w:val="001066CC"/>
    <w:rsid w:val="00116370"/>
    <w:rsid w:val="0012121C"/>
    <w:rsid w:val="00132740"/>
    <w:rsid w:val="00133E30"/>
    <w:rsid w:val="00143E5E"/>
    <w:rsid w:val="00143F94"/>
    <w:rsid w:val="00146CF6"/>
    <w:rsid w:val="001532E6"/>
    <w:rsid w:val="00155904"/>
    <w:rsid w:val="00155AD6"/>
    <w:rsid w:val="00162538"/>
    <w:rsid w:val="0017056C"/>
    <w:rsid w:val="00172786"/>
    <w:rsid w:val="00175774"/>
    <w:rsid w:val="001814BE"/>
    <w:rsid w:val="00181A45"/>
    <w:rsid w:val="00182F23"/>
    <w:rsid w:val="00185C9D"/>
    <w:rsid w:val="001871CF"/>
    <w:rsid w:val="0019003C"/>
    <w:rsid w:val="0019039C"/>
    <w:rsid w:val="00191F01"/>
    <w:rsid w:val="001967B0"/>
    <w:rsid w:val="00196FD5"/>
    <w:rsid w:val="001A6DBA"/>
    <w:rsid w:val="001A72C7"/>
    <w:rsid w:val="001B288A"/>
    <w:rsid w:val="001B4BC4"/>
    <w:rsid w:val="001B7467"/>
    <w:rsid w:val="001C19B8"/>
    <w:rsid w:val="001E0657"/>
    <w:rsid w:val="001E26E4"/>
    <w:rsid w:val="001E29ED"/>
    <w:rsid w:val="001E3A3F"/>
    <w:rsid w:val="001E613A"/>
    <w:rsid w:val="001E7070"/>
    <w:rsid w:val="001F0A3F"/>
    <w:rsid w:val="001F1388"/>
    <w:rsid w:val="00206BB4"/>
    <w:rsid w:val="00211050"/>
    <w:rsid w:val="002160EE"/>
    <w:rsid w:val="002201FD"/>
    <w:rsid w:val="0022336F"/>
    <w:rsid w:val="00225270"/>
    <w:rsid w:val="00226325"/>
    <w:rsid w:val="00235E95"/>
    <w:rsid w:val="00237DD4"/>
    <w:rsid w:val="002409A2"/>
    <w:rsid w:val="0024177C"/>
    <w:rsid w:val="00242F02"/>
    <w:rsid w:val="00244F00"/>
    <w:rsid w:val="00255E17"/>
    <w:rsid w:val="00260966"/>
    <w:rsid w:val="00281DB6"/>
    <w:rsid w:val="002852E3"/>
    <w:rsid w:val="002871F3"/>
    <w:rsid w:val="0029072D"/>
    <w:rsid w:val="002907AF"/>
    <w:rsid w:val="00290CA6"/>
    <w:rsid w:val="002A7A31"/>
    <w:rsid w:val="002B03E2"/>
    <w:rsid w:val="002C3E38"/>
    <w:rsid w:val="002C6343"/>
    <w:rsid w:val="002D0CE6"/>
    <w:rsid w:val="002D51B4"/>
    <w:rsid w:val="002E2D20"/>
    <w:rsid w:val="002E318F"/>
    <w:rsid w:val="002E4560"/>
    <w:rsid w:val="002E472D"/>
    <w:rsid w:val="002E4DFB"/>
    <w:rsid w:val="002E7460"/>
    <w:rsid w:val="002F3D50"/>
    <w:rsid w:val="003235D9"/>
    <w:rsid w:val="00325950"/>
    <w:rsid w:val="0033637E"/>
    <w:rsid w:val="00340D98"/>
    <w:rsid w:val="0034140A"/>
    <w:rsid w:val="003415BB"/>
    <w:rsid w:val="00341826"/>
    <w:rsid w:val="00346246"/>
    <w:rsid w:val="0035410D"/>
    <w:rsid w:val="00362E01"/>
    <w:rsid w:val="00370950"/>
    <w:rsid w:val="00370D49"/>
    <w:rsid w:val="00376428"/>
    <w:rsid w:val="00387B54"/>
    <w:rsid w:val="00391C21"/>
    <w:rsid w:val="00392F60"/>
    <w:rsid w:val="0039352C"/>
    <w:rsid w:val="003A38ED"/>
    <w:rsid w:val="003C647B"/>
    <w:rsid w:val="003C76A5"/>
    <w:rsid w:val="003C7B1A"/>
    <w:rsid w:val="003D5548"/>
    <w:rsid w:val="003F72BD"/>
    <w:rsid w:val="003F7E9A"/>
    <w:rsid w:val="00407B29"/>
    <w:rsid w:val="00413CCA"/>
    <w:rsid w:val="00415EA7"/>
    <w:rsid w:val="00421DAA"/>
    <w:rsid w:val="004244E6"/>
    <w:rsid w:val="00427A0C"/>
    <w:rsid w:val="004428C2"/>
    <w:rsid w:val="004441CA"/>
    <w:rsid w:val="00444241"/>
    <w:rsid w:val="00450478"/>
    <w:rsid w:val="00457766"/>
    <w:rsid w:val="00462282"/>
    <w:rsid w:val="0046655F"/>
    <w:rsid w:val="004705DF"/>
    <w:rsid w:val="0047243B"/>
    <w:rsid w:val="0047334B"/>
    <w:rsid w:val="0048274A"/>
    <w:rsid w:val="0049066E"/>
    <w:rsid w:val="00497647"/>
    <w:rsid w:val="004A65CB"/>
    <w:rsid w:val="004B67FC"/>
    <w:rsid w:val="004C44BF"/>
    <w:rsid w:val="004D1667"/>
    <w:rsid w:val="004D1803"/>
    <w:rsid w:val="004D5FFF"/>
    <w:rsid w:val="004D7B73"/>
    <w:rsid w:val="004E34FF"/>
    <w:rsid w:val="004F04C7"/>
    <w:rsid w:val="005019DA"/>
    <w:rsid w:val="00504218"/>
    <w:rsid w:val="00525562"/>
    <w:rsid w:val="00531A19"/>
    <w:rsid w:val="00532DE9"/>
    <w:rsid w:val="00536997"/>
    <w:rsid w:val="005377A3"/>
    <w:rsid w:val="00542DB7"/>
    <w:rsid w:val="00543D62"/>
    <w:rsid w:val="005476AB"/>
    <w:rsid w:val="00570F32"/>
    <w:rsid w:val="00574A73"/>
    <w:rsid w:val="005761CA"/>
    <w:rsid w:val="005802A9"/>
    <w:rsid w:val="0058058D"/>
    <w:rsid w:val="005861AD"/>
    <w:rsid w:val="005904BA"/>
    <w:rsid w:val="00594395"/>
    <w:rsid w:val="005A1D0E"/>
    <w:rsid w:val="005A7D7A"/>
    <w:rsid w:val="005C19AF"/>
    <w:rsid w:val="005C3B4D"/>
    <w:rsid w:val="005C3BF3"/>
    <w:rsid w:val="005C7305"/>
    <w:rsid w:val="005D0D9D"/>
    <w:rsid w:val="005D3030"/>
    <w:rsid w:val="005E1E67"/>
    <w:rsid w:val="005E7A6E"/>
    <w:rsid w:val="005F32DD"/>
    <w:rsid w:val="005F74E7"/>
    <w:rsid w:val="006009FC"/>
    <w:rsid w:val="00602450"/>
    <w:rsid w:val="006062BE"/>
    <w:rsid w:val="00612A23"/>
    <w:rsid w:val="00613DE8"/>
    <w:rsid w:val="006152C3"/>
    <w:rsid w:val="00634ECF"/>
    <w:rsid w:val="00640761"/>
    <w:rsid w:val="006448BA"/>
    <w:rsid w:val="0064654A"/>
    <w:rsid w:val="00647B54"/>
    <w:rsid w:val="00652AA8"/>
    <w:rsid w:val="00660EA7"/>
    <w:rsid w:val="00664BB5"/>
    <w:rsid w:val="00665A56"/>
    <w:rsid w:val="00687F8D"/>
    <w:rsid w:val="006928E8"/>
    <w:rsid w:val="00693B02"/>
    <w:rsid w:val="006955FF"/>
    <w:rsid w:val="006968A1"/>
    <w:rsid w:val="00697456"/>
    <w:rsid w:val="006A2A39"/>
    <w:rsid w:val="006A64E1"/>
    <w:rsid w:val="006A6FC5"/>
    <w:rsid w:val="006A7690"/>
    <w:rsid w:val="006B329D"/>
    <w:rsid w:val="006C05DF"/>
    <w:rsid w:val="006C28B3"/>
    <w:rsid w:val="006C7A73"/>
    <w:rsid w:val="006D1FFB"/>
    <w:rsid w:val="006D3ED9"/>
    <w:rsid w:val="006D46B9"/>
    <w:rsid w:val="006D6A45"/>
    <w:rsid w:val="006D6DF1"/>
    <w:rsid w:val="006E02E2"/>
    <w:rsid w:val="006E4347"/>
    <w:rsid w:val="006F36C5"/>
    <w:rsid w:val="006F3D1D"/>
    <w:rsid w:val="006F4395"/>
    <w:rsid w:val="006F53C2"/>
    <w:rsid w:val="007021A6"/>
    <w:rsid w:val="00704C1B"/>
    <w:rsid w:val="00715A17"/>
    <w:rsid w:val="007163B6"/>
    <w:rsid w:val="00717A12"/>
    <w:rsid w:val="0072020E"/>
    <w:rsid w:val="007206F8"/>
    <w:rsid w:val="00721F7E"/>
    <w:rsid w:val="00727E13"/>
    <w:rsid w:val="00731FC0"/>
    <w:rsid w:val="007405A7"/>
    <w:rsid w:val="00753BA0"/>
    <w:rsid w:val="00761EC5"/>
    <w:rsid w:val="00763930"/>
    <w:rsid w:val="00772FED"/>
    <w:rsid w:val="00774A1B"/>
    <w:rsid w:val="00774B12"/>
    <w:rsid w:val="0077753B"/>
    <w:rsid w:val="007A1CEA"/>
    <w:rsid w:val="007A42E7"/>
    <w:rsid w:val="007A5F16"/>
    <w:rsid w:val="007B0FB6"/>
    <w:rsid w:val="007B299E"/>
    <w:rsid w:val="007B34EB"/>
    <w:rsid w:val="007B43B5"/>
    <w:rsid w:val="007B4D80"/>
    <w:rsid w:val="007B6597"/>
    <w:rsid w:val="007C31AE"/>
    <w:rsid w:val="007C76ED"/>
    <w:rsid w:val="007C7B45"/>
    <w:rsid w:val="007D3553"/>
    <w:rsid w:val="007D358F"/>
    <w:rsid w:val="007D457C"/>
    <w:rsid w:val="007D5B84"/>
    <w:rsid w:val="007E1F29"/>
    <w:rsid w:val="007E23BB"/>
    <w:rsid w:val="007E7644"/>
    <w:rsid w:val="007F04EF"/>
    <w:rsid w:val="00801434"/>
    <w:rsid w:val="008030B2"/>
    <w:rsid w:val="00815C99"/>
    <w:rsid w:val="0081647F"/>
    <w:rsid w:val="008206F7"/>
    <w:rsid w:val="00821210"/>
    <w:rsid w:val="00821C87"/>
    <w:rsid w:val="00827526"/>
    <w:rsid w:val="008320C1"/>
    <w:rsid w:val="00835F1C"/>
    <w:rsid w:val="00836CE8"/>
    <w:rsid w:val="0084415E"/>
    <w:rsid w:val="0085146E"/>
    <w:rsid w:val="00854E26"/>
    <w:rsid w:val="0086116D"/>
    <w:rsid w:val="0086387A"/>
    <w:rsid w:val="00870EC4"/>
    <w:rsid w:val="008744A3"/>
    <w:rsid w:val="008772F2"/>
    <w:rsid w:val="008825AD"/>
    <w:rsid w:val="00883F3C"/>
    <w:rsid w:val="00886779"/>
    <w:rsid w:val="008874B5"/>
    <w:rsid w:val="008917B9"/>
    <w:rsid w:val="00894DB6"/>
    <w:rsid w:val="00895DE5"/>
    <w:rsid w:val="0089757A"/>
    <w:rsid w:val="008B07D5"/>
    <w:rsid w:val="008B4132"/>
    <w:rsid w:val="008B7C9A"/>
    <w:rsid w:val="008C0F7D"/>
    <w:rsid w:val="008C1BFC"/>
    <w:rsid w:val="008C2144"/>
    <w:rsid w:val="008E0024"/>
    <w:rsid w:val="008F307A"/>
    <w:rsid w:val="008F74F2"/>
    <w:rsid w:val="00900365"/>
    <w:rsid w:val="00903923"/>
    <w:rsid w:val="009045F5"/>
    <w:rsid w:val="00905F12"/>
    <w:rsid w:val="0090719E"/>
    <w:rsid w:val="009104F4"/>
    <w:rsid w:val="00910983"/>
    <w:rsid w:val="00915D65"/>
    <w:rsid w:val="00932C7C"/>
    <w:rsid w:val="00937769"/>
    <w:rsid w:val="009423B3"/>
    <w:rsid w:val="00946431"/>
    <w:rsid w:val="00946C38"/>
    <w:rsid w:val="009550C6"/>
    <w:rsid w:val="00956DFC"/>
    <w:rsid w:val="00957E01"/>
    <w:rsid w:val="00971CEE"/>
    <w:rsid w:val="00982056"/>
    <w:rsid w:val="0098348B"/>
    <w:rsid w:val="0098537F"/>
    <w:rsid w:val="00987BA9"/>
    <w:rsid w:val="0099713E"/>
    <w:rsid w:val="009A348C"/>
    <w:rsid w:val="009A60CC"/>
    <w:rsid w:val="009B6EA4"/>
    <w:rsid w:val="009C092B"/>
    <w:rsid w:val="009C2307"/>
    <w:rsid w:val="009C5585"/>
    <w:rsid w:val="009D2B32"/>
    <w:rsid w:val="009D476B"/>
    <w:rsid w:val="009E02D2"/>
    <w:rsid w:val="009E0D97"/>
    <w:rsid w:val="009E70A2"/>
    <w:rsid w:val="009F1910"/>
    <w:rsid w:val="009F3485"/>
    <w:rsid w:val="00A02BA1"/>
    <w:rsid w:val="00A03764"/>
    <w:rsid w:val="00A067CB"/>
    <w:rsid w:val="00A10670"/>
    <w:rsid w:val="00A1190B"/>
    <w:rsid w:val="00A15DC4"/>
    <w:rsid w:val="00A31F41"/>
    <w:rsid w:val="00A36BF7"/>
    <w:rsid w:val="00A4189C"/>
    <w:rsid w:val="00A52253"/>
    <w:rsid w:val="00A60BD4"/>
    <w:rsid w:val="00A614A9"/>
    <w:rsid w:val="00A614FC"/>
    <w:rsid w:val="00A65163"/>
    <w:rsid w:val="00A75A0E"/>
    <w:rsid w:val="00A827BD"/>
    <w:rsid w:val="00A84AEC"/>
    <w:rsid w:val="00A920B1"/>
    <w:rsid w:val="00A93317"/>
    <w:rsid w:val="00A93356"/>
    <w:rsid w:val="00A968D3"/>
    <w:rsid w:val="00AA5C70"/>
    <w:rsid w:val="00AA6CAF"/>
    <w:rsid w:val="00AA6CE1"/>
    <w:rsid w:val="00AB12CB"/>
    <w:rsid w:val="00AB61FD"/>
    <w:rsid w:val="00AC275E"/>
    <w:rsid w:val="00AC2EDF"/>
    <w:rsid w:val="00AC6FEA"/>
    <w:rsid w:val="00AC7596"/>
    <w:rsid w:val="00AD2201"/>
    <w:rsid w:val="00AD24A1"/>
    <w:rsid w:val="00AD3D20"/>
    <w:rsid w:val="00AE0BC6"/>
    <w:rsid w:val="00AE6EB3"/>
    <w:rsid w:val="00AF1BAE"/>
    <w:rsid w:val="00AF24C5"/>
    <w:rsid w:val="00AF376B"/>
    <w:rsid w:val="00AF5722"/>
    <w:rsid w:val="00B02EC6"/>
    <w:rsid w:val="00B12101"/>
    <w:rsid w:val="00B12C48"/>
    <w:rsid w:val="00B1341E"/>
    <w:rsid w:val="00B20D09"/>
    <w:rsid w:val="00B2179E"/>
    <w:rsid w:val="00B236FC"/>
    <w:rsid w:val="00B24F89"/>
    <w:rsid w:val="00B33C44"/>
    <w:rsid w:val="00B367F7"/>
    <w:rsid w:val="00B53489"/>
    <w:rsid w:val="00B60FE8"/>
    <w:rsid w:val="00B64CA3"/>
    <w:rsid w:val="00B66078"/>
    <w:rsid w:val="00B702E0"/>
    <w:rsid w:val="00B7354E"/>
    <w:rsid w:val="00B7375D"/>
    <w:rsid w:val="00B756D5"/>
    <w:rsid w:val="00B81A17"/>
    <w:rsid w:val="00B833C6"/>
    <w:rsid w:val="00B85459"/>
    <w:rsid w:val="00B86E4A"/>
    <w:rsid w:val="00B87555"/>
    <w:rsid w:val="00B933DD"/>
    <w:rsid w:val="00BA5ED3"/>
    <w:rsid w:val="00BB4817"/>
    <w:rsid w:val="00BB7CEB"/>
    <w:rsid w:val="00BC02C8"/>
    <w:rsid w:val="00BC56E5"/>
    <w:rsid w:val="00BD1C1A"/>
    <w:rsid w:val="00BD5296"/>
    <w:rsid w:val="00BD7337"/>
    <w:rsid w:val="00BF217F"/>
    <w:rsid w:val="00BF7340"/>
    <w:rsid w:val="00C004EE"/>
    <w:rsid w:val="00C013A5"/>
    <w:rsid w:val="00C01E61"/>
    <w:rsid w:val="00C02499"/>
    <w:rsid w:val="00C06BDA"/>
    <w:rsid w:val="00C10755"/>
    <w:rsid w:val="00C20E5B"/>
    <w:rsid w:val="00C256EA"/>
    <w:rsid w:val="00C27609"/>
    <w:rsid w:val="00C34EB0"/>
    <w:rsid w:val="00C41226"/>
    <w:rsid w:val="00C41671"/>
    <w:rsid w:val="00C43646"/>
    <w:rsid w:val="00C450F1"/>
    <w:rsid w:val="00C47770"/>
    <w:rsid w:val="00C5060A"/>
    <w:rsid w:val="00C50957"/>
    <w:rsid w:val="00C51D38"/>
    <w:rsid w:val="00C52A6D"/>
    <w:rsid w:val="00C52DB4"/>
    <w:rsid w:val="00C56EAC"/>
    <w:rsid w:val="00C56ED5"/>
    <w:rsid w:val="00C5753C"/>
    <w:rsid w:val="00C6023E"/>
    <w:rsid w:val="00C6335E"/>
    <w:rsid w:val="00C71C9A"/>
    <w:rsid w:val="00C83C04"/>
    <w:rsid w:val="00C83E86"/>
    <w:rsid w:val="00C84E2F"/>
    <w:rsid w:val="00C9162E"/>
    <w:rsid w:val="00C918C0"/>
    <w:rsid w:val="00C9274C"/>
    <w:rsid w:val="00C946C4"/>
    <w:rsid w:val="00CA1331"/>
    <w:rsid w:val="00CA203F"/>
    <w:rsid w:val="00CA2A0A"/>
    <w:rsid w:val="00CA5640"/>
    <w:rsid w:val="00CC520E"/>
    <w:rsid w:val="00CC6860"/>
    <w:rsid w:val="00CC7227"/>
    <w:rsid w:val="00CD50E6"/>
    <w:rsid w:val="00CE1D28"/>
    <w:rsid w:val="00CF2FF5"/>
    <w:rsid w:val="00CF45F6"/>
    <w:rsid w:val="00D0284F"/>
    <w:rsid w:val="00D1272B"/>
    <w:rsid w:val="00D272CE"/>
    <w:rsid w:val="00D36ED3"/>
    <w:rsid w:val="00D4267A"/>
    <w:rsid w:val="00D43E9E"/>
    <w:rsid w:val="00D47455"/>
    <w:rsid w:val="00D53DF0"/>
    <w:rsid w:val="00D6078D"/>
    <w:rsid w:val="00D640C8"/>
    <w:rsid w:val="00D7107F"/>
    <w:rsid w:val="00D72D66"/>
    <w:rsid w:val="00D84964"/>
    <w:rsid w:val="00D85262"/>
    <w:rsid w:val="00D8644E"/>
    <w:rsid w:val="00D96DBA"/>
    <w:rsid w:val="00DA4B6E"/>
    <w:rsid w:val="00DB56AF"/>
    <w:rsid w:val="00DC05CC"/>
    <w:rsid w:val="00DD1010"/>
    <w:rsid w:val="00DD7692"/>
    <w:rsid w:val="00DE23AC"/>
    <w:rsid w:val="00DF0C4D"/>
    <w:rsid w:val="00DF4CF5"/>
    <w:rsid w:val="00DF5152"/>
    <w:rsid w:val="00DF6EAE"/>
    <w:rsid w:val="00E008AE"/>
    <w:rsid w:val="00E03AA9"/>
    <w:rsid w:val="00E14781"/>
    <w:rsid w:val="00E24612"/>
    <w:rsid w:val="00E25D80"/>
    <w:rsid w:val="00E3608F"/>
    <w:rsid w:val="00E41C46"/>
    <w:rsid w:val="00E518E9"/>
    <w:rsid w:val="00E55D14"/>
    <w:rsid w:val="00E60E92"/>
    <w:rsid w:val="00E63B3F"/>
    <w:rsid w:val="00E64F61"/>
    <w:rsid w:val="00E72A16"/>
    <w:rsid w:val="00E808CD"/>
    <w:rsid w:val="00E80C17"/>
    <w:rsid w:val="00E81DAB"/>
    <w:rsid w:val="00E83E31"/>
    <w:rsid w:val="00E87713"/>
    <w:rsid w:val="00E87D2A"/>
    <w:rsid w:val="00E95E2C"/>
    <w:rsid w:val="00E96648"/>
    <w:rsid w:val="00EA1E37"/>
    <w:rsid w:val="00EA3851"/>
    <w:rsid w:val="00EA4564"/>
    <w:rsid w:val="00EB4F5B"/>
    <w:rsid w:val="00EB685C"/>
    <w:rsid w:val="00EB6B18"/>
    <w:rsid w:val="00EC6977"/>
    <w:rsid w:val="00ED1910"/>
    <w:rsid w:val="00ED1F66"/>
    <w:rsid w:val="00EF76B3"/>
    <w:rsid w:val="00F0548F"/>
    <w:rsid w:val="00F276EF"/>
    <w:rsid w:val="00F30190"/>
    <w:rsid w:val="00F339D0"/>
    <w:rsid w:val="00F3465B"/>
    <w:rsid w:val="00F36D43"/>
    <w:rsid w:val="00F45C38"/>
    <w:rsid w:val="00F577DC"/>
    <w:rsid w:val="00F57FFB"/>
    <w:rsid w:val="00F62A23"/>
    <w:rsid w:val="00F71A40"/>
    <w:rsid w:val="00F94BA2"/>
    <w:rsid w:val="00F95E95"/>
    <w:rsid w:val="00FA0C97"/>
    <w:rsid w:val="00FA35F7"/>
    <w:rsid w:val="00FA5B88"/>
    <w:rsid w:val="00FB0D9E"/>
    <w:rsid w:val="00FB3782"/>
    <w:rsid w:val="00FF026E"/>
    <w:rsid w:val="00FF1A0C"/>
    <w:rsid w:val="00FF2CC9"/>
    <w:rsid w:val="00FF6DD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DD2914"/>
  <w15:docId w15:val="{1ADBBF20-3C7E-440B-983F-6A63C3F4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4" w:unhideWhenUsed="1"/>
    <w:lsdException w:name="index 2" w:semiHidden="1" w:uiPriority="4" w:unhideWhenUsed="1"/>
    <w:lsdException w:name="index 3" w:semiHidden="1" w:uiPriority="4" w:unhideWhenUsed="1"/>
    <w:lsdException w:name="index 4" w:semiHidden="1" w:uiPriority="4" w:unhideWhenUsed="1"/>
    <w:lsdException w:name="index 5" w:semiHidden="1" w:uiPriority="4" w:unhideWhenUsed="1"/>
    <w:lsdException w:name="index 6" w:semiHidden="1" w:uiPriority="4" w:unhideWhenUsed="1"/>
    <w:lsdException w:name="index 7" w:semiHidden="1" w:uiPriority="4" w:unhideWhenUsed="1"/>
    <w:lsdException w:name="index 8" w:semiHidden="1" w:uiPriority="4" w:unhideWhenUsed="1"/>
    <w:lsdException w:name="index 9" w:semiHidden="1" w:uiPriority="4"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4"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4" w:unhideWhenUsed="1"/>
    <w:lsdException w:name="caption" w:semiHidden="1" w:unhideWhenUsed="1" w:qFormat="1"/>
    <w:lsdException w:name="table of figures" w:semiHidden="1" w:uiPriority="4" w:unhideWhenUsed="1"/>
    <w:lsdException w:name="envelope address" w:semiHidden="1" w:uiPriority="4" w:unhideWhenUsed="1"/>
    <w:lsdException w:name="envelope return" w:semiHidden="1" w:uiPriority="4" w:unhideWhenUsed="1"/>
    <w:lsdException w:name="footnote reference" w:semiHidden="1" w:uiPriority="99" w:unhideWhenUsed="1"/>
    <w:lsdException w:name="annotation reference" w:semiHidden="1" w:uiPriority="99" w:unhideWhenUsed="1"/>
    <w:lsdException w:name="line number" w:semiHidden="1" w:uiPriority="4" w:unhideWhenUsed="1"/>
    <w:lsdException w:name="page number" w:semiHidden="1" w:unhideWhenUsed="1"/>
    <w:lsdException w:name="endnote reference" w:semiHidden="1" w:uiPriority="4" w:unhideWhenUsed="1"/>
    <w:lsdException w:name="endnote text" w:semiHidden="1" w:uiPriority="4" w:unhideWhenUsed="1"/>
    <w:lsdException w:name="table of authorities" w:semiHidden="1" w:uiPriority="4" w:unhideWhenUsed="1"/>
    <w:lsdException w:name="macro" w:uiPriority="4"/>
    <w:lsdException w:name="toa heading" w:semiHidden="1" w:uiPriority="1" w:unhideWhenUsed="1"/>
    <w:lsdException w:name="List" w:semiHidden="1" w:uiPriority="4" w:unhideWhenUsed="1"/>
    <w:lsdException w:name="List Bullet" w:uiPriority="4"/>
    <w:lsdException w:name="List Number" w:uiPriority="4"/>
    <w:lsdException w:name="List 2" w:semiHidden="1" w:uiPriority="4" w:unhideWhenUsed="1"/>
    <w:lsdException w:name="List 3" w:semiHidden="1" w:uiPriority="4" w:unhideWhenUsed="1"/>
    <w:lsdException w:name="List 4" w:semiHidden="1" w:uiPriority="4" w:unhideWhenUsed="1"/>
    <w:lsdException w:name="List 5" w:semiHidden="1" w:uiPriority="4" w:unhideWhenUsed="1"/>
    <w:lsdException w:name="List Bullet 2" w:semiHidden="1" w:uiPriority="4" w:unhideWhenUsed="1"/>
    <w:lsdException w:name="List Bullet 3" w:semiHidden="1" w:uiPriority="4" w:unhideWhenUsed="1"/>
    <w:lsdException w:name="List Bullet 4" w:semiHidden="1" w:uiPriority="4" w:unhideWhenUsed="1"/>
    <w:lsdException w:name="List Bullet 5" w:semiHidden="1" w:uiPriority="4" w:unhideWhenUsed="1"/>
    <w:lsdException w:name="List Number 2" w:semiHidden="1" w:uiPriority="4" w:unhideWhenUsed="1"/>
    <w:lsdException w:name="List Number 3" w:semiHidden="1" w:uiPriority="4" w:unhideWhenUsed="1"/>
    <w:lsdException w:name="List Number 4" w:semiHidden="1" w:uiPriority="4" w:unhideWhenUsed="1"/>
    <w:lsdException w:name="List Number 5" w:semiHidden="1" w:uiPriority="4" w:unhideWhenUsed="1"/>
    <w:lsdException w:name="Closing" w:semiHidden="1" w:uiPriority="4" w:unhideWhenUsed="1"/>
    <w:lsdException w:name="Signature" w:semiHidden="1" w:uiPriority="4" w:unhideWhenUsed="1"/>
    <w:lsdException w:name="Default Paragraph Font" w:semiHidden="1" w:unhideWhenUsed="1"/>
    <w:lsdException w:name="Body Text" w:semiHidden="1" w:uiPriority="4" w:unhideWhenUsed="1"/>
    <w:lsdException w:name="Body Text Indent" w:semiHidden="1" w:uiPriority="4" w:unhideWhenUsed="1"/>
    <w:lsdException w:name="List Continue" w:semiHidden="1" w:uiPriority="4" w:unhideWhenUsed="1"/>
    <w:lsdException w:name="List Continue 2" w:semiHidden="1" w:uiPriority="4" w:unhideWhenUsed="1"/>
    <w:lsdException w:name="List Continue 3" w:uiPriority="4"/>
    <w:lsdException w:name="List Continue 4" w:uiPriority="4"/>
    <w:lsdException w:name="List Continue 5" w:uiPriority="4"/>
    <w:lsdException w:name="Message Header" w:uiPriority="4"/>
    <w:lsdException w:name="Subtitle" w:uiPriority="4"/>
    <w:lsdException w:name="Salutation" w:semiHidden="1" w:uiPriority="4" w:unhideWhenUsed="1"/>
    <w:lsdException w:name="Date" w:semiHidden="1" w:uiPriority="4" w:unhideWhenUsed="1"/>
    <w:lsdException w:name="Body Text First Indent" w:semiHidden="1" w:uiPriority="4" w:unhideWhenUsed="1"/>
    <w:lsdException w:name="Body Text First Indent 2" w:semiHidden="1" w:uiPriority="4" w:unhideWhenUsed="1"/>
    <w:lsdException w:name="Note Heading" w:semiHidden="1" w:uiPriority="4" w:unhideWhenUsed="1"/>
    <w:lsdException w:name="Body Text 2" w:semiHidden="1" w:uiPriority="4" w:unhideWhenUsed="1"/>
    <w:lsdException w:name="Body Text 3" w:semiHidden="1" w:uiPriority="4" w:unhideWhenUsed="1"/>
    <w:lsdException w:name="Body Text Indent 2" w:semiHidden="1" w:uiPriority="4" w:unhideWhenUsed="1"/>
    <w:lsdException w:name="Body Text Indent 3" w:semiHidden="1" w:uiPriority="4" w:unhideWhenUsed="1"/>
    <w:lsdException w:name="Block Text" w:semiHidden="1" w:uiPriority="4" w:unhideWhenUsed="1"/>
    <w:lsdException w:name="Hyperlink" w:semiHidden="1" w:uiPriority="99" w:unhideWhenUsed="1"/>
    <w:lsdException w:name="FollowedHyperlink" w:semiHidden="1" w:uiPriority="4" w:unhideWhenUsed="1"/>
    <w:lsdException w:name="Strong" w:uiPriority="4"/>
    <w:lsdException w:name="Emphasis" w:uiPriority="4"/>
    <w:lsdException w:name="Document Map" w:semiHidden="1" w:uiPriority="4" w:unhideWhenUsed="1"/>
    <w:lsdException w:name="Plain Text" w:semiHidden="1" w:uiPriority="4" w:unhideWhenUsed="1"/>
    <w:lsdException w:name="E-mail Signature" w:semiHidden="1" w:uiPriority="4" w:unhideWhenUsed="1"/>
    <w:lsdException w:name="HTML Top of Form" w:semiHidden="1" w:unhideWhenUsed="1"/>
    <w:lsdException w:name="HTML Bottom of Form" w:semiHidden="1" w:unhideWhenUsed="1"/>
    <w:lsdException w:name="Normal (Web)" w:semiHidden="1" w:uiPriority="4" w:unhideWhenUsed="1"/>
    <w:lsdException w:name="HTML Acronym" w:semiHidden="1" w:uiPriority="4" w:unhideWhenUsed="1"/>
    <w:lsdException w:name="HTML Address" w:semiHidden="1" w:uiPriority="4" w:unhideWhenUsed="1"/>
    <w:lsdException w:name="HTML Cite" w:semiHidden="1" w:uiPriority="4" w:unhideWhenUsed="1"/>
    <w:lsdException w:name="HTML Code" w:semiHidden="1" w:uiPriority="4" w:unhideWhenUsed="1"/>
    <w:lsdException w:name="HTML Definition" w:semiHidden="1" w:uiPriority="4" w:unhideWhenUsed="1"/>
    <w:lsdException w:name="HTML Keyboard" w:semiHidden="1" w:uiPriority="4" w:unhideWhenUsed="1"/>
    <w:lsdException w:name="HTML Preformatted" w:semiHidden="1" w:uiPriority="4" w:unhideWhenUsed="1"/>
    <w:lsdException w:name="HTML Sample" w:semiHidden="1" w:uiPriority="4" w:unhideWhenUsed="1"/>
    <w:lsdException w:name="HTML Typewriter" w:semiHidden="1" w:uiPriority="4" w:unhideWhenUsed="1"/>
    <w:lsdException w:name="HTML Variable" w:semiHidden="1" w:uiPriority="4"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
    <w:rsid w:val="0089757A"/>
    <w:rPr>
      <w:rFonts w:ascii="Arial" w:hAnsi="Arial"/>
      <w:szCs w:val="24"/>
      <w:lang w:val="en-GB" w:eastAsia="en-US"/>
    </w:rPr>
  </w:style>
  <w:style w:type="paragraph" w:styleId="Heading1">
    <w:name w:val="heading 1"/>
    <w:basedOn w:val="Normal"/>
    <w:next w:val="Heading2"/>
    <w:uiPriority w:val="4"/>
    <w:rsid w:val="00D96DBA"/>
    <w:pPr>
      <w:keepNext/>
      <w:spacing w:before="240" w:after="120"/>
      <w:jc w:val="both"/>
      <w:outlineLvl w:val="0"/>
    </w:pPr>
    <w:rPr>
      <w:b/>
      <w:caps/>
      <w:lang w:val="et-EE"/>
    </w:rPr>
  </w:style>
  <w:style w:type="paragraph" w:styleId="Heading2">
    <w:name w:val="heading 2"/>
    <w:basedOn w:val="Normal"/>
    <w:uiPriority w:val="4"/>
    <w:rsid w:val="00D96DBA"/>
    <w:pPr>
      <w:spacing w:after="120"/>
      <w:jc w:val="both"/>
      <w:outlineLvl w:val="1"/>
    </w:pPr>
    <w:rPr>
      <w:lang w:val="et-EE"/>
    </w:rPr>
  </w:style>
  <w:style w:type="paragraph" w:styleId="Heading3">
    <w:name w:val="heading 3"/>
    <w:basedOn w:val="Normal"/>
    <w:uiPriority w:val="4"/>
    <w:rsid w:val="00D96DBA"/>
    <w:pPr>
      <w:spacing w:after="120"/>
      <w:jc w:val="both"/>
      <w:outlineLvl w:val="2"/>
    </w:pPr>
    <w:rPr>
      <w:bCs/>
      <w:lang w:val="et-EE"/>
    </w:rPr>
  </w:style>
  <w:style w:type="paragraph" w:styleId="Heading4">
    <w:name w:val="heading 4"/>
    <w:basedOn w:val="Normal"/>
    <w:uiPriority w:val="4"/>
    <w:rsid w:val="00D96DBA"/>
    <w:pPr>
      <w:widowControl w:val="0"/>
      <w:overflowPunct w:val="0"/>
      <w:autoSpaceDE w:val="0"/>
      <w:autoSpaceDN w:val="0"/>
      <w:adjustRightInd w:val="0"/>
      <w:spacing w:after="120"/>
      <w:jc w:val="both"/>
      <w:outlineLvl w:val="3"/>
    </w:pPr>
    <w:rPr>
      <w:rFonts w:eastAsia="Arial Unicode MS"/>
      <w:bCs/>
      <w:szCs w:val="28"/>
      <w:lang w:val="et-EE"/>
    </w:rPr>
  </w:style>
  <w:style w:type="paragraph" w:styleId="Heading5">
    <w:name w:val="heading 5"/>
    <w:basedOn w:val="Normal"/>
    <w:next w:val="Normal"/>
    <w:uiPriority w:val="4"/>
    <w:rsid w:val="00D96DBA"/>
    <w:pPr>
      <w:widowControl w:val="0"/>
      <w:overflowPunct w:val="0"/>
      <w:autoSpaceDE w:val="0"/>
      <w:autoSpaceDN w:val="0"/>
      <w:adjustRightInd w:val="0"/>
      <w:spacing w:before="120" w:after="120"/>
      <w:jc w:val="both"/>
      <w:outlineLvl w:val="4"/>
    </w:pPr>
    <w:rPr>
      <w:rFonts w:eastAsia="Arial Unicode MS"/>
      <w:bCs/>
      <w:iCs/>
      <w:szCs w:val="26"/>
      <w:lang w:val="et-EE"/>
    </w:rPr>
  </w:style>
  <w:style w:type="paragraph" w:styleId="Heading6">
    <w:name w:val="heading 6"/>
    <w:basedOn w:val="Normal"/>
    <w:next w:val="Normal"/>
    <w:uiPriority w:val="4"/>
    <w:rsid w:val="009C5585"/>
    <w:pPr>
      <w:keepNext/>
      <w:overflowPunct w:val="0"/>
      <w:autoSpaceDE w:val="0"/>
      <w:autoSpaceDN w:val="0"/>
      <w:adjustRightInd w:val="0"/>
      <w:spacing w:after="240"/>
      <w:jc w:val="both"/>
      <w:outlineLvl w:val="5"/>
    </w:pPr>
    <w:rPr>
      <w:rFonts w:ascii="Garamond" w:eastAsia="Arial Unicode MS" w:hAnsi="Garamond"/>
      <w:b/>
      <w:bCs/>
      <w:caps/>
      <w:szCs w:val="22"/>
    </w:rPr>
  </w:style>
  <w:style w:type="paragraph" w:styleId="Heading7">
    <w:name w:val="heading 7"/>
    <w:basedOn w:val="Normal"/>
    <w:next w:val="Normal"/>
    <w:uiPriority w:val="4"/>
    <w:rsid w:val="009C5585"/>
    <w:pPr>
      <w:keepNext/>
      <w:overflowPunct w:val="0"/>
      <w:autoSpaceDE w:val="0"/>
      <w:autoSpaceDN w:val="0"/>
      <w:adjustRightInd w:val="0"/>
      <w:spacing w:after="240"/>
      <w:jc w:val="both"/>
      <w:outlineLvl w:val="6"/>
    </w:pPr>
    <w:rPr>
      <w:rFonts w:ascii="Garamond" w:hAnsi="Garamond"/>
      <w:lang w:val="et-EE"/>
    </w:rPr>
  </w:style>
  <w:style w:type="paragraph" w:styleId="Heading8">
    <w:name w:val="heading 8"/>
    <w:basedOn w:val="Normal"/>
    <w:next w:val="Normal"/>
    <w:uiPriority w:val="4"/>
    <w:rsid w:val="00040185"/>
    <w:pPr>
      <w:overflowPunct w:val="0"/>
      <w:autoSpaceDE w:val="0"/>
      <w:autoSpaceDN w:val="0"/>
      <w:adjustRightInd w:val="0"/>
      <w:spacing w:after="240"/>
      <w:jc w:val="both"/>
      <w:outlineLvl w:val="7"/>
    </w:pPr>
    <w:rPr>
      <w:rFonts w:ascii="Garamond" w:hAnsi="Garamond"/>
      <w:iCs/>
      <w:lang w:val="et-EE"/>
    </w:rPr>
  </w:style>
  <w:style w:type="paragraph" w:styleId="Heading9">
    <w:name w:val="heading 9"/>
    <w:basedOn w:val="Normal"/>
    <w:next w:val="Normal"/>
    <w:uiPriority w:val="4"/>
    <w:rsid w:val="00040185"/>
    <w:pPr>
      <w:overflowPunct w:val="0"/>
      <w:autoSpaceDE w:val="0"/>
      <w:autoSpaceDN w:val="0"/>
      <w:adjustRightInd w:val="0"/>
      <w:spacing w:after="240"/>
      <w:jc w:val="both"/>
      <w:outlineLvl w:val="8"/>
    </w:pPr>
    <w:rPr>
      <w:rFonts w:ascii="Garamond" w:hAnsi="Garamond" w:cs="Arial"/>
      <w:szCs w:val="22"/>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AA6CE1"/>
    <w:rPr>
      <w:sz w:val="18"/>
      <w:szCs w:val="20"/>
    </w:rPr>
  </w:style>
  <w:style w:type="paragraph" w:customStyle="1" w:styleId="SuEText">
    <w:name w:val="SuE Text"/>
    <w:basedOn w:val="Normal"/>
    <w:link w:val="SuETextChar"/>
    <w:uiPriority w:val="1"/>
    <w:qFormat/>
    <w:rsid w:val="009A60CC"/>
    <w:pPr>
      <w:overflowPunct w:val="0"/>
      <w:autoSpaceDE w:val="0"/>
      <w:autoSpaceDN w:val="0"/>
      <w:adjustRightInd w:val="0"/>
      <w:spacing w:before="120" w:after="120" w:line="276" w:lineRule="auto"/>
      <w:jc w:val="both"/>
    </w:pPr>
    <w:rPr>
      <w:rFonts w:cs="Arial"/>
      <w:szCs w:val="21"/>
    </w:rPr>
  </w:style>
  <w:style w:type="paragraph" w:styleId="Title">
    <w:name w:val="Title"/>
    <w:basedOn w:val="Normal"/>
    <w:next w:val="SuEText"/>
    <w:rsid w:val="00E96648"/>
    <w:pPr>
      <w:overflowPunct w:val="0"/>
      <w:autoSpaceDE w:val="0"/>
      <w:autoSpaceDN w:val="0"/>
      <w:adjustRightInd w:val="0"/>
      <w:spacing w:before="240" w:after="240" w:line="276" w:lineRule="auto"/>
      <w:jc w:val="center"/>
      <w:outlineLvl w:val="0"/>
    </w:pPr>
    <w:rPr>
      <w:rFonts w:ascii="Arial Bold" w:hAnsi="Arial Bold" w:cs="Arial"/>
      <w:bCs/>
      <w:noProof/>
      <w:color w:val="000000"/>
      <w:spacing w:val="20"/>
      <w:kern w:val="28"/>
      <w:sz w:val="24"/>
      <w:szCs w:val="21"/>
    </w:rPr>
  </w:style>
  <w:style w:type="character" w:styleId="PageNumber">
    <w:name w:val="page number"/>
    <w:aliases w:val="Page Number (Ellex)"/>
    <w:uiPriority w:val="4"/>
    <w:rsid w:val="008B7C9A"/>
    <w:rPr>
      <w:rFonts w:ascii="Arial" w:hAnsi="Arial"/>
      <w:sz w:val="18"/>
    </w:rPr>
  </w:style>
  <w:style w:type="paragraph" w:styleId="TOC2">
    <w:name w:val="toc 2"/>
    <w:basedOn w:val="Normal"/>
    <w:next w:val="Normal"/>
    <w:uiPriority w:val="39"/>
    <w:rsid w:val="00370950"/>
    <w:pPr>
      <w:tabs>
        <w:tab w:val="left" w:pos="709"/>
        <w:tab w:val="right" w:leader="dot" w:pos="8636"/>
      </w:tabs>
      <w:spacing w:after="120"/>
    </w:pPr>
    <w:rPr>
      <w:rFonts w:cs="Arial"/>
      <w:noProof/>
      <w:szCs w:val="21"/>
      <w:lang w:val="et-EE" w:eastAsia="et-EE"/>
    </w:rPr>
  </w:style>
  <w:style w:type="paragraph" w:styleId="TOC1">
    <w:name w:val="toc 1"/>
    <w:basedOn w:val="SuEText"/>
    <w:next w:val="SuEText"/>
    <w:uiPriority w:val="39"/>
    <w:rsid w:val="00F577DC"/>
    <w:pPr>
      <w:tabs>
        <w:tab w:val="left" w:pos="720"/>
        <w:tab w:val="right" w:leader="dot" w:pos="8636"/>
      </w:tabs>
    </w:pPr>
    <w:rPr>
      <w:bCs/>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uiPriority w:val="99"/>
    <w:semiHidden/>
    <w:rPr>
      <w:vertAlign w:val="superscript"/>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Cs w:val="2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styleId="Hyperlink">
    <w:name w:val="Hyperlink"/>
    <w:aliases w:val="Ellex Hyperlink"/>
    <w:basedOn w:val="SuEScheduleprovision3levelChar"/>
    <w:uiPriority w:val="99"/>
    <w:rsid w:val="00A65163"/>
    <w:rPr>
      <w:rFonts w:ascii="Arial" w:hAnsi="Arial" w:cs="Arial"/>
      <w:b w:val="0"/>
      <w:noProof/>
      <w:color w:val="auto"/>
      <w:sz w:val="20"/>
      <w:szCs w:val="21"/>
      <w:u w:val="none"/>
      <w:lang w:val="en-GB" w:eastAsia="en-US"/>
    </w:rPr>
  </w:style>
  <w:style w:type="character" w:styleId="PlaceholderText">
    <w:name w:val="Placeholder Text"/>
    <w:uiPriority w:val="99"/>
    <w:semiHidden/>
    <w:rsid w:val="00761EC5"/>
    <w:rPr>
      <w:color w:val="808080"/>
    </w:rPr>
  </w:style>
  <w:style w:type="paragraph" w:styleId="Header">
    <w:name w:val="header"/>
    <w:basedOn w:val="Normal"/>
    <w:link w:val="HeaderChar"/>
    <w:rsid w:val="002201FD"/>
    <w:pPr>
      <w:tabs>
        <w:tab w:val="center" w:pos="4513"/>
        <w:tab w:val="right" w:pos="9026"/>
      </w:tabs>
    </w:pPr>
  </w:style>
  <w:style w:type="character" w:customStyle="1" w:styleId="HeaderChar">
    <w:name w:val="Header Char"/>
    <w:basedOn w:val="DefaultParagraphFont"/>
    <w:link w:val="Header"/>
    <w:rsid w:val="002201FD"/>
    <w:rPr>
      <w:rFonts w:ascii="Arial" w:hAnsi="Arial"/>
      <w:sz w:val="21"/>
      <w:szCs w:val="24"/>
      <w:lang w:val="en-GB" w:eastAsia="en-US"/>
    </w:rPr>
  </w:style>
  <w:style w:type="paragraph" w:customStyle="1" w:styleId="SuE1Parties">
    <w:name w:val="SuE (1) Parties"/>
    <w:basedOn w:val="Normal"/>
    <w:uiPriority w:val="1"/>
    <w:rsid w:val="0046655F"/>
    <w:pPr>
      <w:numPr>
        <w:numId w:val="1"/>
      </w:numPr>
      <w:spacing w:before="120" w:after="120" w:line="276" w:lineRule="auto"/>
      <w:jc w:val="both"/>
    </w:pPr>
    <w:rPr>
      <w:rFonts w:cs="Arial"/>
      <w:noProof/>
      <w:szCs w:val="21"/>
    </w:rPr>
  </w:style>
  <w:style w:type="paragraph" w:customStyle="1" w:styleId="SuERecital1level">
    <w:name w:val="SuE Recital 1 level"/>
    <w:basedOn w:val="SuEText"/>
    <w:uiPriority w:val="2"/>
    <w:rsid w:val="00E03AA9"/>
    <w:pPr>
      <w:numPr>
        <w:numId w:val="2"/>
      </w:numPr>
    </w:pPr>
  </w:style>
  <w:style w:type="paragraph" w:customStyle="1" w:styleId="SuERecital2level">
    <w:name w:val="SuE  Recital 2 level"/>
    <w:basedOn w:val="Normal"/>
    <w:uiPriority w:val="2"/>
    <w:rsid w:val="005761CA"/>
    <w:pPr>
      <w:numPr>
        <w:numId w:val="3"/>
      </w:numPr>
      <w:spacing w:after="120" w:line="276" w:lineRule="auto"/>
      <w:jc w:val="both"/>
    </w:pPr>
    <w:rPr>
      <w:rFonts w:cs="Arial"/>
      <w:szCs w:val="21"/>
    </w:rPr>
  </w:style>
  <w:style w:type="paragraph" w:customStyle="1" w:styleId="SuEprovision1levelheading">
    <w:name w:val="SuE provision 1 level (heading)"/>
    <w:basedOn w:val="Heading1"/>
    <w:next w:val="SuEprovision2levelheading"/>
    <w:uiPriority w:val="3"/>
    <w:qFormat/>
    <w:rsid w:val="009A60CC"/>
    <w:pPr>
      <w:keepLines/>
      <w:numPr>
        <w:numId w:val="14"/>
      </w:numPr>
      <w:spacing w:line="276" w:lineRule="auto"/>
    </w:pPr>
    <w:rPr>
      <w:rFonts w:cs="Arial"/>
      <w:szCs w:val="21"/>
      <w:lang w:val="en-GB"/>
    </w:rPr>
  </w:style>
  <w:style w:type="paragraph" w:customStyle="1" w:styleId="SuEprovision2levelnonumbering">
    <w:name w:val="SuE provision 2 level (no numbering)"/>
    <w:basedOn w:val="Heading2"/>
    <w:next w:val="SuEprovision2levelheading"/>
    <w:uiPriority w:val="3"/>
    <w:qFormat/>
    <w:rsid w:val="009A60CC"/>
    <w:pPr>
      <w:tabs>
        <w:tab w:val="left" w:pos="709"/>
      </w:tabs>
      <w:spacing w:line="276" w:lineRule="auto"/>
      <w:ind w:left="709"/>
    </w:pPr>
    <w:rPr>
      <w:rFonts w:cs="Arial"/>
      <w:w w:val="0"/>
      <w:szCs w:val="21"/>
      <w:lang w:val="en-GB"/>
    </w:rPr>
  </w:style>
  <w:style w:type="paragraph" w:customStyle="1" w:styleId="SuEprovision3level">
    <w:name w:val="SuE provision 3 level"/>
    <w:basedOn w:val="Heading3"/>
    <w:uiPriority w:val="3"/>
    <w:qFormat/>
    <w:rsid w:val="009A60CC"/>
    <w:pPr>
      <w:numPr>
        <w:ilvl w:val="2"/>
        <w:numId w:val="14"/>
      </w:numPr>
      <w:spacing w:line="276" w:lineRule="auto"/>
    </w:pPr>
    <w:rPr>
      <w:rFonts w:cs="Arial"/>
      <w:szCs w:val="21"/>
      <w:lang w:val="en-GB"/>
    </w:rPr>
  </w:style>
  <w:style w:type="paragraph" w:customStyle="1" w:styleId="SuEprovision4level">
    <w:name w:val="SuE provision 4 level"/>
    <w:basedOn w:val="Heading4"/>
    <w:uiPriority w:val="3"/>
    <w:qFormat/>
    <w:rsid w:val="009A60CC"/>
    <w:pPr>
      <w:numPr>
        <w:ilvl w:val="3"/>
        <w:numId w:val="14"/>
      </w:numPr>
      <w:tabs>
        <w:tab w:val="left" w:pos="1276"/>
      </w:tabs>
      <w:spacing w:line="276" w:lineRule="auto"/>
    </w:pPr>
    <w:rPr>
      <w:rFonts w:cs="Arial"/>
      <w:szCs w:val="21"/>
      <w:lang w:val="en-GB"/>
    </w:rPr>
  </w:style>
  <w:style w:type="paragraph" w:customStyle="1" w:styleId="SuEprovision5level">
    <w:name w:val="SuE provision 5 level"/>
    <w:basedOn w:val="Heading5"/>
    <w:uiPriority w:val="3"/>
    <w:qFormat/>
    <w:rsid w:val="009A60CC"/>
    <w:pPr>
      <w:numPr>
        <w:ilvl w:val="4"/>
        <w:numId w:val="14"/>
      </w:numPr>
      <w:tabs>
        <w:tab w:val="left" w:pos="1843"/>
      </w:tabs>
      <w:spacing w:before="0" w:line="276" w:lineRule="auto"/>
    </w:pPr>
    <w:rPr>
      <w:rFonts w:cs="Arial"/>
      <w:szCs w:val="21"/>
      <w:lang w:val="en-GB"/>
    </w:rPr>
  </w:style>
  <w:style w:type="paragraph" w:customStyle="1" w:styleId="SuEScheduleheading">
    <w:name w:val="SuE Schedule (heading)"/>
    <w:basedOn w:val="SuEText"/>
    <w:next w:val="SuEText"/>
    <w:uiPriority w:val="4"/>
    <w:qFormat/>
    <w:rsid w:val="009A60CC"/>
    <w:pPr>
      <w:pageBreakBefore/>
      <w:numPr>
        <w:numId w:val="13"/>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9A60CC"/>
    <w:pPr>
      <w:numPr>
        <w:numId w:val="12"/>
      </w:numPr>
      <w:tabs>
        <w:tab w:val="left" w:pos="709"/>
      </w:tabs>
    </w:pPr>
    <w:rPr>
      <w:rFonts w:eastAsia="MS Mincho"/>
    </w:rPr>
  </w:style>
  <w:style w:type="paragraph" w:customStyle="1" w:styleId="SuESchedulePartheading">
    <w:name w:val="SuE Schedule Part (heading)"/>
    <w:basedOn w:val="SuEScheduleheading"/>
    <w:next w:val="SuEText"/>
    <w:uiPriority w:val="4"/>
    <w:qFormat/>
    <w:rsid w:val="009A60CC"/>
    <w:pPr>
      <w:pageBreakBefore w:val="0"/>
      <w:numPr>
        <w:ilvl w:val="1"/>
      </w:numPr>
    </w:pPr>
  </w:style>
  <w:style w:type="paragraph" w:customStyle="1" w:styleId="SuEScheduleprovision2level">
    <w:name w:val="SuE Schedule provision 2 level"/>
    <w:basedOn w:val="SuEText"/>
    <w:uiPriority w:val="4"/>
    <w:rsid w:val="008B7C9A"/>
    <w:pPr>
      <w:numPr>
        <w:ilvl w:val="1"/>
        <w:numId w:val="12"/>
      </w:numPr>
    </w:pPr>
  </w:style>
  <w:style w:type="paragraph" w:customStyle="1" w:styleId="SuEScheduleprovision3level">
    <w:name w:val="SuE Schedule provision 3 level"/>
    <w:basedOn w:val="SuEText"/>
    <w:link w:val="SuEScheduleprovision3levelChar"/>
    <w:uiPriority w:val="4"/>
    <w:rsid w:val="008B7C9A"/>
    <w:pPr>
      <w:numPr>
        <w:ilvl w:val="2"/>
        <w:numId w:val="12"/>
      </w:numPr>
    </w:pPr>
  </w:style>
  <w:style w:type="character" w:customStyle="1" w:styleId="SuEScheduleprovision3levelChar">
    <w:name w:val="SuE Schedule provision 3 level Char"/>
    <w:link w:val="SuEScheduleprovision3level"/>
    <w:uiPriority w:val="4"/>
    <w:locked/>
    <w:rsid w:val="00DF6EAE"/>
    <w:rPr>
      <w:rFonts w:ascii="Arial" w:hAnsi="Arial" w:cs="Arial"/>
      <w:noProof/>
      <w:szCs w:val="21"/>
      <w:lang w:val="en-GB" w:eastAsia="en-US"/>
    </w:rPr>
  </w:style>
  <w:style w:type="paragraph" w:customStyle="1" w:styleId="SuEScheduleprovision4level">
    <w:name w:val="SuE Schedule provision 4 level"/>
    <w:basedOn w:val="SuEText"/>
    <w:uiPriority w:val="4"/>
    <w:rsid w:val="008B7C9A"/>
    <w:pPr>
      <w:numPr>
        <w:ilvl w:val="3"/>
        <w:numId w:val="12"/>
      </w:numPr>
    </w:pPr>
  </w:style>
  <w:style w:type="paragraph" w:customStyle="1" w:styleId="SuEScheduleprovision5level">
    <w:name w:val="SuE Schedule provision 5 level"/>
    <w:basedOn w:val="SuEText"/>
    <w:uiPriority w:val="4"/>
    <w:rsid w:val="008B7C9A"/>
    <w:pPr>
      <w:numPr>
        <w:ilvl w:val="4"/>
        <w:numId w:val="12"/>
      </w:numPr>
    </w:pPr>
  </w:style>
  <w:style w:type="character" w:customStyle="1" w:styleId="CommentTextChar">
    <w:name w:val="Comment Text Char"/>
    <w:basedOn w:val="DefaultParagraphFont"/>
    <w:link w:val="CommentText"/>
    <w:uiPriority w:val="99"/>
    <w:semiHidden/>
    <w:rsid w:val="00AE0BC6"/>
    <w:rPr>
      <w:rFonts w:ascii="Arial" w:hAnsi="Arial"/>
      <w:lang w:val="en-GB" w:eastAsia="en-US"/>
    </w:rPr>
  </w:style>
  <w:style w:type="character" w:customStyle="1" w:styleId="SuETextChar">
    <w:name w:val="SuE Text Char"/>
    <w:basedOn w:val="DefaultParagraphFont"/>
    <w:link w:val="SuEText"/>
    <w:uiPriority w:val="1"/>
    <w:rsid w:val="009A60CC"/>
    <w:rPr>
      <w:rFonts w:ascii="Arial" w:hAnsi="Arial" w:cs="Arial"/>
      <w:szCs w:val="21"/>
      <w:lang w:val="en-GB" w:eastAsia="en-US"/>
    </w:rPr>
  </w:style>
  <w:style w:type="paragraph" w:customStyle="1" w:styleId="SuEprovision2levelheading">
    <w:name w:val="SuE provision 2 level (heading)"/>
    <w:basedOn w:val="Heading2"/>
    <w:next w:val="SuEprovision2levelnonumbering"/>
    <w:uiPriority w:val="3"/>
    <w:qFormat/>
    <w:rsid w:val="009A60CC"/>
    <w:pPr>
      <w:keepNext/>
      <w:keepLines/>
      <w:numPr>
        <w:ilvl w:val="1"/>
        <w:numId w:val="14"/>
      </w:numPr>
      <w:spacing w:before="120" w:line="276" w:lineRule="auto"/>
    </w:pPr>
    <w:rPr>
      <w:rFonts w:ascii="Arial Bold" w:hAnsi="Arial Bold" w:cs="Arial"/>
      <w:b/>
      <w:szCs w:val="21"/>
      <w:lang w:val="en-GB"/>
    </w:rPr>
  </w:style>
  <w:style w:type="paragraph" w:customStyle="1" w:styleId="SuEARecital1level">
    <w:name w:val="SuE A Recital 1 level"/>
    <w:basedOn w:val="Normal"/>
    <w:uiPriority w:val="2"/>
    <w:rsid w:val="009423B3"/>
    <w:pPr>
      <w:tabs>
        <w:tab w:val="num" w:pos="709"/>
      </w:tabs>
      <w:overflowPunct w:val="0"/>
      <w:autoSpaceDE w:val="0"/>
      <w:autoSpaceDN w:val="0"/>
      <w:adjustRightInd w:val="0"/>
      <w:spacing w:before="120" w:after="120" w:line="276" w:lineRule="auto"/>
      <w:ind w:left="709" w:hanging="709"/>
      <w:jc w:val="both"/>
    </w:pPr>
    <w:rPr>
      <w:rFonts w:cs="Arial"/>
      <w:noProof/>
      <w:szCs w:val="21"/>
    </w:rPr>
  </w:style>
  <w:style w:type="character" w:styleId="FollowedHyperlink">
    <w:name w:val="FollowedHyperlink"/>
    <w:basedOn w:val="DefaultParagraphFont"/>
    <w:uiPriority w:val="4"/>
    <w:semiHidden/>
    <w:unhideWhenUsed/>
    <w:rsid w:val="0072020E"/>
    <w:rPr>
      <w:color w:val="954F72" w:themeColor="followedHyperlink"/>
      <w:u w:val="single"/>
    </w:rPr>
  </w:style>
  <w:style w:type="table" w:styleId="TableGrid">
    <w:name w:val="Table Grid"/>
    <w:basedOn w:val="TableNormal"/>
    <w:rsid w:val="00E8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AA6CE1"/>
    <w:rPr>
      <w:rFonts w:ascii="Arial" w:hAnsi="Arial"/>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740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GENERAL\P&#213;HJAD\Uued%20&#252;ldp&#245;hjad\English%20Agreement%20(1%20heading%20level)%2018.02.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emoXMLNode xmlns="http://RaidlaXML.htm">
  <Lepingunimi/>
  <Nimi1/>
  <Nimi2/>
  <Aadress1/>
  <Aadress2/>
  <Esindajanimi1/>
  <Esindajanimi2/>
  <Poolenimetus1/>
  <Poolenimetus2/>
  <kuupaev/>
  <aasta/>
</DemoXMLNod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EA9AB-5106-4C4F-ADF1-8B6127606D87}">
  <ds:schemaRefs>
    <ds:schemaRef ds:uri="http://RaidlaXML.htm"/>
  </ds:schemaRefs>
</ds:datastoreItem>
</file>

<file path=customXml/itemProps2.xml><?xml version="1.0" encoding="utf-8"?>
<ds:datastoreItem xmlns:ds="http://schemas.openxmlformats.org/officeDocument/2006/customXml" ds:itemID="{7D801E1D-0DD0-DE4F-9416-9095EC631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English Agreement (1 heading level) 18.02.19.dotx</Template>
  <TotalTime>5</TotalTime>
  <Pages>5</Pages>
  <Words>1851</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Links>
    <vt:vector size="60" baseType="variant">
      <vt:variant>
        <vt:i4>1572914</vt:i4>
      </vt:variant>
      <vt:variant>
        <vt:i4>62</vt:i4>
      </vt:variant>
      <vt:variant>
        <vt:i4>0</vt:i4>
      </vt:variant>
      <vt:variant>
        <vt:i4>5</vt:i4>
      </vt:variant>
      <vt:variant>
        <vt:lpwstr/>
      </vt:variant>
      <vt:variant>
        <vt:lpwstr>_Toc352577482</vt:lpwstr>
      </vt:variant>
      <vt:variant>
        <vt:i4>1572914</vt:i4>
      </vt:variant>
      <vt:variant>
        <vt:i4>56</vt:i4>
      </vt:variant>
      <vt:variant>
        <vt:i4>0</vt:i4>
      </vt:variant>
      <vt:variant>
        <vt:i4>5</vt:i4>
      </vt:variant>
      <vt:variant>
        <vt:lpwstr/>
      </vt:variant>
      <vt:variant>
        <vt:lpwstr>_Toc352577481</vt:lpwstr>
      </vt:variant>
      <vt:variant>
        <vt:i4>1310771</vt:i4>
      </vt:variant>
      <vt:variant>
        <vt:i4>47</vt:i4>
      </vt:variant>
      <vt:variant>
        <vt:i4>0</vt:i4>
      </vt:variant>
      <vt:variant>
        <vt:i4>5</vt:i4>
      </vt:variant>
      <vt:variant>
        <vt:lpwstr/>
      </vt:variant>
      <vt:variant>
        <vt:lpwstr>_Toc506923292</vt:lpwstr>
      </vt:variant>
      <vt:variant>
        <vt:i4>1310771</vt:i4>
      </vt:variant>
      <vt:variant>
        <vt:i4>41</vt:i4>
      </vt:variant>
      <vt:variant>
        <vt:i4>0</vt:i4>
      </vt:variant>
      <vt:variant>
        <vt:i4>5</vt:i4>
      </vt:variant>
      <vt:variant>
        <vt:lpwstr/>
      </vt:variant>
      <vt:variant>
        <vt:lpwstr>_Toc506923291</vt:lpwstr>
      </vt:variant>
      <vt:variant>
        <vt:i4>1310771</vt:i4>
      </vt:variant>
      <vt:variant>
        <vt:i4>35</vt:i4>
      </vt:variant>
      <vt:variant>
        <vt:i4>0</vt:i4>
      </vt:variant>
      <vt:variant>
        <vt:i4>5</vt:i4>
      </vt:variant>
      <vt:variant>
        <vt:lpwstr/>
      </vt:variant>
      <vt:variant>
        <vt:lpwstr>_Toc506923290</vt:lpwstr>
      </vt:variant>
      <vt:variant>
        <vt:i4>1376307</vt:i4>
      </vt:variant>
      <vt:variant>
        <vt:i4>29</vt:i4>
      </vt:variant>
      <vt:variant>
        <vt:i4>0</vt:i4>
      </vt:variant>
      <vt:variant>
        <vt:i4>5</vt:i4>
      </vt:variant>
      <vt:variant>
        <vt:lpwstr/>
      </vt:variant>
      <vt:variant>
        <vt:lpwstr>_Toc506923289</vt:lpwstr>
      </vt:variant>
      <vt:variant>
        <vt:i4>1376307</vt:i4>
      </vt:variant>
      <vt:variant>
        <vt:i4>23</vt:i4>
      </vt:variant>
      <vt:variant>
        <vt:i4>0</vt:i4>
      </vt:variant>
      <vt:variant>
        <vt:i4>5</vt:i4>
      </vt:variant>
      <vt:variant>
        <vt:lpwstr/>
      </vt:variant>
      <vt:variant>
        <vt:lpwstr>_Toc506923288</vt:lpwstr>
      </vt:variant>
      <vt:variant>
        <vt:i4>1376307</vt:i4>
      </vt:variant>
      <vt:variant>
        <vt:i4>17</vt:i4>
      </vt:variant>
      <vt:variant>
        <vt:i4>0</vt:i4>
      </vt:variant>
      <vt:variant>
        <vt:i4>5</vt:i4>
      </vt:variant>
      <vt:variant>
        <vt:lpwstr/>
      </vt:variant>
      <vt:variant>
        <vt:lpwstr>_Toc506923287</vt:lpwstr>
      </vt:variant>
      <vt:variant>
        <vt:i4>1376307</vt:i4>
      </vt:variant>
      <vt:variant>
        <vt:i4>11</vt:i4>
      </vt:variant>
      <vt:variant>
        <vt:i4>0</vt:i4>
      </vt:variant>
      <vt:variant>
        <vt:i4>5</vt:i4>
      </vt:variant>
      <vt:variant>
        <vt:lpwstr/>
      </vt:variant>
      <vt:variant>
        <vt:lpwstr>_Toc506923286</vt:lpwstr>
      </vt:variant>
      <vt:variant>
        <vt:i4>1376307</vt:i4>
      </vt:variant>
      <vt:variant>
        <vt:i4>5</vt:i4>
      </vt:variant>
      <vt:variant>
        <vt:i4>0</vt:i4>
      </vt:variant>
      <vt:variant>
        <vt:i4>5</vt:i4>
      </vt:variant>
      <vt:variant>
        <vt:lpwstr/>
      </vt:variant>
      <vt:variant>
        <vt:lpwstr>_Toc506923285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Perli | Ellex</dc:creator>
  <cp:keywords/>
  <dc:description/>
  <cp:lastModifiedBy>Peeter P. Mõtsküla | TRINITI</cp:lastModifiedBy>
  <cp:revision>10</cp:revision>
  <dcterms:created xsi:type="dcterms:W3CDTF">2023-05-12T15:11:00Z</dcterms:created>
  <dcterms:modified xsi:type="dcterms:W3CDTF">2023-06-12T06:26:00Z</dcterms:modified>
</cp:coreProperties>
</file>